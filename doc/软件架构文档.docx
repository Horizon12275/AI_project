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361BD" w14:textId="5362C1F0" w:rsidR="00C651A6" w:rsidRDefault="00000000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&lt;</w:t>
      </w:r>
      <w:proofErr w:type="spellStart"/>
      <w:r w:rsidR="00B32209" w:rsidRPr="00B32209">
        <w:rPr>
          <w:rFonts w:ascii="Arial" w:hAnsi="Arial"/>
        </w:rPr>
        <w:t>TimeGenie</w:t>
      </w:r>
      <w:proofErr w:type="spellEnd"/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39896381" w14:textId="77777777" w:rsidR="00C651A6" w:rsidRDefault="00000000">
      <w:pPr>
        <w:pStyle w:val="ab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66BB2F84" w14:textId="77777777" w:rsidR="00C651A6" w:rsidRDefault="00C651A6">
      <w:pPr>
        <w:pStyle w:val="ab"/>
        <w:jc w:val="right"/>
      </w:pPr>
    </w:p>
    <w:p w14:paraId="361ACB1F" w14:textId="77777777" w:rsidR="00C651A6" w:rsidRDefault="00000000">
      <w:pPr>
        <w:pStyle w:val="ab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CEF3AE1" w14:textId="77777777" w:rsidR="00C651A6" w:rsidRDefault="00C651A6">
      <w:pPr>
        <w:pStyle w:val="InfoBlue"/>
      </w:pPr>
    </w:p>
    <w:p w14:paraId="44DE4B0F" w14:textId="77777777" w:rsidR="00C651A6" w:rsidRDefault="00C651A6">
      <w:pPr>
        <w:pStyle w:val="ab"/>
        <w:rPr>
          <w:sz w:val="28"/>
        </w:rPr>
      </w:pPr>
    </w:p>
    <w:p w14:paraId="1EF24E1A" w14:textId="77777777" w:rsidR="00C651A6" w:rsidRDefault="00C651A6">
      <w:pPr>
        <w:sectPr w:rsidR="00C651A6">
          <w:head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0AAF224" w14:textId="77777777" w:rsidR="00C651A6" w:rsidRDefault="00000000">
      <w:pPr>
        <w:pStyle w:val="ab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C651A6" w14:paraId="0CA5B29F" w14:textId="77777777">
        <w:tc>
          <w:tcPr>
            <w:tcW w:w="2304" w:type="dxa"/>
          </w:tcPr>
          <w:p w14:paraId="49183FD8" w14:textId="77777777" w:rsidR="00C651A6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2562978" w14:textId="77777777" w:rsidR="00C651A6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E81BEED" w14:textId="77777777" w:rsidR="00C651A6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2867E3C" w14:textId="77777777" w:rsidR="00C651A6" w:rsidRDefault="00000000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C651A6" w14:paraId="6A15C6B5" w14:textId="77777777">
        <w:tc>
          <w:tcPr>
            <w:tcW w:w="2304" w:type="dxa"/>
          </w:tcPr>
          <w:p w14:paraId="4BC223AD" w14:textId="77777777" w:rsidR="00C651A6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</w:t>
            </w:r>
            <w:r>
              <w:rPr>
                <w:rFonts w:hint="eastAsia"/>
              </w:rPr>
              <w:t>1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0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71DF7A3D" w14:textId="77777777" w:rsidR="00C651A6" w:rsidRDefault="00000000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1</w:t>
            </w:r>
            <w:r>
              <w:rPr>
                <w:rFonts w:ascii="Times New Roman"/>
              </w:rPr>
              <w:t>.</w:t>
            </w:r>
            <w:r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2561608F" w14:textId="77777777" w:rsidR="00C651A6" w:rsidRDefault="00000000">
            <w:pPr>
              <w:pStyle w:val="Tabletext"/>
            </w:pPr>
            <w:r>
              <w:rPr>
                <w:rFonts w:ascii="Times New Roman" w:hint="eastAsia"/>
              </w:rPr>
              <w:t>初步编写项目架构文档</w:t>
            </w:r>
          </w:p>
        </w:tc>
        <w:tc>
          <w:tcPr>
            <w:tcW w:w="2304" w:type="dxa"/>
          </w:tcPr>
          <w:p w14:paraId="23C22518" w14:textId="275B3E90" w:rsidR="00C651A6" w:rsidRDefault="008F0D3A">
            <w:pPr>
              <w:pStyle w:val="Tabletext"/>
            </w:pPr>
            <w:r>
              <w:rPr>
                <w:rFonts w:ascii="Times New Roman" w:hint="eastAsia"/>
              </w:rPr>
              <w:t>朱涵，齐佳怡，骆镒妤，赵楷越，孙恬然</w:t>
            </w:r>
            <w:r>
              <w:t xml:space="preserve"> </w:t>
            </w:r>
          </w:p>
        </w:tc>
      </w:tr>
      <w:tr w:rsidR="00C651A6" w14:paraId="3F240569" w14:textId="77777777">
        <w:tc>
          <w:tcPr>
            <w:tcW w:w="2304" w:type="dxa"/>
          </w:tcPr>
          <w:p w14:paraId="60750869" w14:textId="0BE2464D" w:rsidR="00C651A6" w:rsidRDefault="00111D2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0</w:t>
            </w:r>
            <w:r>
              <w:rPr>
                <w:rFonts w:hint="eastAsia"/>
              </w:rPr>
              <w:t>2</w:t>
            </w:r>
            <w:r>
              <w:rPr>
                <w:rFonts w:ascii="Times New Roman"/>
              </w:rPr>
              <w:t>/</w:t>
            </w:r>
            <w:r>
              <w:rPr>
                <w:rFonts w:ascii="Times New Roman" w:hint="eastAsia"/>
              </w:rPr>
              <w:t>0</w:t>
            </w:r>
            <w:r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2024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04D08B40" w14:textId="48E2F26A" w:rsidR="00C651A6" w:rsidRDefault="00111D27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ascii="Times New Roman" w:hint="eastAsia"/>
              </w:rPr>
              <w:t>2</w:t>
            </w:r>
            <w:r>
              <w:rPr>
                <w:rFonts w:ascii="Times New Roman"/>
              </w:rPr>
              <w:t>.</w:t>
            </w:r>
            <w:r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4F7AC754" w14:textId="636E7BC5" w:rsidR="00C651A6" w:rsidRDefault="00111D27">
            <w:pPr>
              <w:pStyle w:val="Tabletext"/>
            </w:pPr>
            <w:r>
              <w:rPr>
                <w:rFonts w:hint="eastAsia"/>
              </w:rPr>
              <w:t>对架构文档进行修改，最后确认</w:t>
            </w:r>
          </w:p>
        </w:tc>
        <w:tc>
          <w:tcPr>
            <w:tcW w:w="2304" w:type="dxa"/>
          </w:tcPr>
          <w:p w14:paraId="343DBA62" w14:textId="38F153A8" w:rsidR="00C651A6" w:rsidRDefault="008F0D3A">
            <w:pPr>
              <w:pStyle w:val="Tabletext"/>
            </w:pPr>
            <w:r>
              <w:rPr>
                <w:rFonts w:ascii="Times New Roman" w:hint="eastAsia"/>
              </w:rPr>
              <w:t>朱涵，</w:t>
            </w:r>
            <w:r w:rsidR="00535EA7">
              <w:rPr>
                <w:rFonts w:ascii="Times New Roman" w:hint="eastAsia"/>
              </w:rPr>
              <w:t>齐佳怡，骆镒妤，赵楷越，孙恬然</w:t>
            </w:r>
            <w:r>
              <w:t xml:space="preserve"> </w:t>
            </w:r>
          </w:p>
        </w:tc>
      </w:tr>
      <w:tr w:rsidR="00C651A6" w14:paraId="084D8221" w14:textId="77777777">
        <w:tc>
          <w:tcPr>
            <w:tcW w:w="2304" w:type="dxa"/>
          </w:tcPr>
          <w:p w14:paraId="63F075BE" w14:textId="77777777" w:rsidR="00C651A6" w:rsidRDefault="00C651A6">
            <w:pPr>
              <w:pStyle w:val="Tabletext"/>
            </w:pPr>
          </w:p>
        </w:tc>
        <w:tc>
          <w:tcPr>
            <w:tcW w:w="1152" w:type="dxa"/>
          </w:tcPr>
          <w:p w14:paraId="1AE1E9BE" w14:textId="77777777" w:rsidR="00C651A6" w:rsidRDefault="00C651A6">
            <w:pPr>
              <w:pStyle w:val="Tabletext"/>
            </w:pPr>
          </w:p>
        </w:tc>
        <w:tc>
          <w:tcPr>
            <w:tcW w:w="3744" w:type="dxa"/>
          </w:tcPr>
          <w:p w14:paraId="67D0F131" w14:textId="77777777" w:rsidR="00C651A6" w:rsidRDefault="00C651A6">
            <w:pPr>
              <w:pStyle w:val="Tabletext"/>
            </w:pPr>
          </w:p>
        </w:tc>
        <w:tc>
          <w:tcPr>
            <w:tcW w:w="2304" w:type="dxa"/>
          </w:tcPr>
          <w:p w14:paraId="55C1D677" w14:textId="77777777" w:rsidR="00C651A6" w:rsidRDefault="00C651A6">
            <w:pPr>
              <w:pStyle w:val="Tabletext"/>
            </w:pPr>
          </w:p>
        </w:tc>
      </w:tr>
      <w:tr w:rsidR="00C651A6" w14:paraId="159E9762" w14:textId="77777777">
        <w:tc>
          <w:tcPr>
            <w:tcW w:w="2304" w:type="dxa"/>
          </w:tcPr>
          <w:p w14:paraId="2085D8DF" w14:textId="77777777" w:rsidR="00C651A6" w:rsidRDefault="00C651A6">
            <w:pPr>
              <w:pStyle w:val="Tabletext"/>
            </w:pPr>
          </w:p>
        </w:tc>
        <w:tc>
          <w:tcPr>
            <w:tcW w:w="1152" w:type="dxa"/>
          </w:tcPr>
          <w:p w14:paraId="49DDB548" w14:textId="77777777" w:rsidR="00C651A6" w:rsidRDefault="00C651A6">
            <w:pPr>
              <w:pStyle w:val="Tabletext"/>
            </w:pPr>
          </w:p>
        </w:tc>
        <w:tc>
          <w:tcPr>
            <w:tcW w:w="3744" w:type="dxa"/>
          </w:tcPr>
          <w:p w14:paraId="598075EE" w14:textId="77777777" w:rsidR="00C651A6" w:rsidRDefault="00C651A6">
            <w:pPr>
              <w:pStyle w:val="Tabletext"/>
            </w:pPr>
          </w:p>
        </w:tc>
        <w:tc>
          <w:tcPr>
            <w:tcW w:w="2304" w:type="dxa"/>
          </w:tcPr>
          <w:p w14:paraId="3038FF15" w14:textId="77777777" w:rsidR="00C651A6" w:rsidRDefault="00C651A6">
            <w:pPr>
              <w:pStyle w:val="Tabletext"/>
            </w:pPr>
          </w:p>
        </w:tc>
      </w:tr>
    </w:tbl>
    <w:p w14:paraId="00223A69" w14:textId="77777777" w:rsidR="00C651A6" w:rsidRDefault="00C651A6"/>
    <w:p w14:paraId="3C277D46" w14:textId="77777777" w:rsidR="00C651A6" w:rsidRDefault="00000000">
      <w:pPr>
        <w:pStyle w:val="ab"/>
      </w:pPr>
      <w:r>
        <w:br w:type="page"/>
      </w:r>
      <w:r>
        <w:rPr>
          <w:rFonts w:hint="eastAsia"/>
        </w:rPr>
        <w:lastRenderedPageBreak/>
        <w:t>目录</w:t>
      </w:r>
    </w:p>
    <w:p w14:paraId="04F2671C" w14:textId="1086AE0D" w:rsidR="00B16C97" w:rsidRDefault="000000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B16C97">
        <w:rPr>
          <w:noProof/>
        </w:rPr>
        <w:t>1.</w:t>
      </w:r>
      <w:r w:rsidR="00B16C9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 w:rsidR="00B16C97">
        <w:rPr>
          <w:noProof/>
        </w:rPr>
        <w:t>简介</w:t>
      </w:r>
      <w:r w:rsidR="00B16C97">
        <w:rPr>
          <w:noProof/>
        </w:rPr>
        <w:tab/>
      </w:r>
      <w:r w:rsidR="00B16C97">
        <w:rPr>
          <w:noProof/>
        </w:rPr>
        <w:fldChar w:fldCharType="begin"/>
      </w:r>
      <w:r w:rsidR="00B16C97">
        <w:rPr>
          <w:noProof/>
        </w:rPr>
        <w:instrText xml:space="preserve"> PAGEREF _Toc170809532 \h </w:instrText>
      </w:r>
      <w:r w:rsidR="00B16C97">
        <w:rPr>
          <w:noProof/>
        </w:rPr>
      </w:r>
      <w:r w:rsidR="00B16C97">
        <w:rPr>
          <w:noProof/>
        </w:rPr>
        <w:fldChar w:fldCharType="separate"/>
      </w:r>
      <w:r w:rsidR="00B16C97">
        <w:rPr>
          <w:noProof/>
        </w:rPr>
        <w:t>4</w:t>
      </w:r>
      <w:r w:rsidR="00B16C97">
        <w:rPr>
          <w:noProof/>
        </w:rPr>
        <w:fldChar w:fldCharType="end"/>
      </w:r>
    </w:p>
    <w:p w14:paraId="626A513F" w14:textId="0BECF62F" w:rsidR="00B16C97" w:rsidRDefault="00B16C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BBC0F2" w14:textId="7E9612DD" w:rsidR="00B16C97" w:rsidRDefault="00B16C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4E5BC55" w14:textId="10290621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770077" w14:textId="5B9D9EDE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59AB2C" w14:textId="2273E816" w:rsidR="00B16C97" w:rsidRDefault="00B16C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089DF0" w14:textId="09460CFA" w:rsidR="00B16C97" w:rsidRDefault="00B16C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9FC9D8" w14:textId="2B5E5F31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0F2C25" w14:textId="56AEE7C7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1D8EFD" w14:textId="10CF5651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034A03" w14:textId="7EFDF107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技术视图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3B4794" w14:textId="20CFD2B7" w:rsidR="00B16C97" w:rsidRDefault="00B16C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>
        <w:rPr>
          <w:noProof/>
        </w:rPr>
        <w:t>数据视图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_Toc170809543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0231D8" w14:textId="19E59F68" w:rsidR="00B16C97" w:rsidRDefault="00E24E04" w:rsidP="0084097D">
      <w:pPr>
        <w:pStyle w:val="TOC1"/>
        <w:tabs>
          <w:tab w:val="left" w:pos="475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</w:pPr>
      <w:r>
        <w:rPr>
          <w:rFonts w:hint="eastAsia"/>
          <w:noProof/>
        </w:rPr>
        <w:t>9</w:t>
      </w:r>
      <w:r w:rsidR="00B16C97">
        <w:rPr>
          <w:noProof/>
        </w:rPr>
        <w:t>.</w:t>
      </w:r>
      <w:r w:rsidR="00B16C97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  <w14:ligatures w14:val="standardContextual"/>
        </w:rPr>
        <w:tab/>
      </w:r>
      <w:r w:rsidR="00B16C97">
        <w:rPr>
          <w:noProof/>
        </w:rPr>
        <w:t>质量属性的设计</w:t>
      </w:r>
      <w:r w:rsidR="00B16C97">
        <w:rPr>
          <w:noProof/>
        </w:rPr>
        <w:tab/>
      </w:r>
      <w:r w:rsidR="00B16C97">
        <w:rPr>
          <w:noProof/>
        </w:rPr>
        <w:fldChar w:fldCharType="begin"/>
      </w:r>
      <w:r w:rsidR="00B16C97">
        <w:rPr>
          <w:noProof/>
        </w:rPr>
        <w:instrText xml:space="preserve"> PAGEREF _Toc170809545 \h </w:instrText>
      </w:r>
      <w:r w:rsidR="00B16C97">
        <w:rPr>
          <w:noProof/>
        </w:rPr>
      </w:r>
      <w:r w:rsidR="00B16C97">
        <w:rPr>
          <w:noProof/>
        </w:rPr>
        <w:fldChar w:fldCharType="separate"/>
      </w:r>
      <w:r w:rsidR="00B16C97">
        <w:rPr>
          <w:noProof/>
        </w:rPr>
        <w:t>6</w:t>
      </w:r>
      <w:r w:rsidR="00B16C97">
        <w:rPr>
          <w:noProof/>
        </w:rPr>
        <w:fldChar w:fldCharType="end"/>
      </w:r>
    </w:p>
    <w:p w14:paraId="7B7D5B79" w14:textId="7F3F08D3" w:rsidR="00C651A6" w:rsidRDefault="00000000">
      <w:pPr>
        <w:pStyle w:val="ab"/>
      </w:pPr>
      <w:r>
        <w:rPr>
          <w:rFonts w:ascii="Times New Roman"/>
        </w:rPr>
        <w:fldChar w:fldCharType="end"/>
      </w:r>
    </w:p>
    <w:p w14:paraId="132B2F37" w14:textId="77777777" w:rsidR="00C651A6" w:rsidRDefault="00C651A6"/>
    <w:p w14:paraId="7ABF0700" w14:textId="77777777" w:rsidR="00C651A6" w:rsidRDefault="00C651A6"/>
    <w:p w14:paraId="0D7C89C8" w14:textId="77777777" w:rsidR="00C651A6" w:rsidRDefault="00C651A6"/>
    <w:p w14:paraId="7DBE7E04" w14:textId="77777777" w:rsidR="00C651A6" w:rsidRDefault="00C651A6"/>
    <w:p w14:paraId="0FF560C8" w14:textId="77777777" w:rsidR="00C651A6" w:rsidRDefault="00C651A6"/>
    <w:p w14:paraId="538E9FEA" w14:textId="77777777" w:rsidR="00C651A6" w:rsidRDefault="00C651A6"/>
    <w:p w14:paraId="2199A3E2" w14:textId="77777777" w:rsidR="00C651A6" w:rsidRDefault="00000000">
      <w:pPr>
        <w:pStyle w:val="ab"/>
        <w:tabs>
          <w:tab w:val="left" w:pos="5340"/>
        </w:tabs>
        <w:jc w:val="left"/>
      </w:pPr>
      <w:r>
        <w:tab/>
      </w:r>
    </w:p>
    <w:p w14:paraId="1E30E0B5" w14:textId="77777777" w:rsidR="00C651A6" w:rsidRDefault="00000000">
      <w:pPr>
        <w:pStyle w:val="ab"/>
        <w:rPr>
          <w:rFonts w:ascii="Arial" w:hAnsi="Arial"/>
        </w:rPr>
      </w:pP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4293DCB" w14:textId="77777777" w:rsidR="00C651A6" w:rsidRDefault="00000000">
      <w:pPr>
        <w:pStyle w:val="1"/>
        <w:ind w:left="360" w:hanging="360"/>
      </w:pPr>
      <w:bookmarkStart w:id="0" w:name="_Toc170809532"/>
      <w:r>
        <w:rPr>
          <w:rFonts w:hint="eastAsia"/>
        </w:rPr>
        <w:t>简介</w:t>
      </w:r>
      <w:bookmarkEnd w:id="0"/>
    </w:p>
    <w:p w14:paraId="4D347DDF" w14:textId="77777777" w:rsidR="00C651A6" w:rsidRDefault="00000000">
      <w:pPr>
        <w:pStyle w:val="2"/>
      </w:pPr>
      <w:bookmarkStart w:id="1" w:name="_Toc170809533"/>
      <w:r>
        <w:rPr>
          <w:rFonts w:hint="eastAsia"/>
        </w:rPr>
        <w:t>目的</w:t>
      </w:r>
      <w:bookmarkEnd w:id="1"/>
    </w:p>
    <w:p w14:paraId="71CDA7C7" w14:textId="77777777" w:rsidR="00C651A6" w:rsidRDefault="00000000">
      <w:pPr>
        <w:ind w:left="720" w:firstLineChars="200" w:firstLine="40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14:paraId="1D0A7DF9" w14:textId="4DA5739C" w:rsidR="00C651A6" w:rsidRDefault="00612B6B" w:rsidP="00612B6B">
      <w:pPr>
        <w:pStyle w:val="InfoBlue"/>
        <w:ind w:firstLine="400"/>
      </w:pPr>
      <w:r w:rsidRPr="00612B6B">
        <w:rPr>
          <w:i w:val="0"/>
          <w:color w:val="auto"/>
        </w:rPr>
        <w:t>这份文档展示了多个架构视图，旨在帮助代码维护人员更深入、更快速地了解这个产品的整体架构和代码组成。</w:t>
      </w:r>
      <w:r w:rsidR="00B42875" w:rsidRPr="00B42875">
        <w:rPr>
          <w:i w:val="0"/>
          <w:color w:val="auto"/>
        </w:rPr>
        <w:t>最好在阅读本文档时结合具体的代码，以达到更好的效果。</w:t>
      </w:r>
    </w:p>
    <w:p w14:paraId="368F7061" w14:textId="77777777" w:rsidR="00C651A6" w:rsidRDefault="00000000">
      <w:pPr>
        <w:pStyle w:val="2"/>
      </w:pPr>
      <w:bookmarkStart w:id="2" w:name="_Toc170809534"/>
      <w:r>
        <w:rPr>
          <w:rFonts w:hint="eastAsia"/>
        </w:rPr>
        <w:t>参考资料</w:t>
      </w:r>
      <w:bookmarkEnd w:id="2"/>
    </w:p>
    <w:p w14:paraId="37D7188C" w14:textId="77777777" w:rsidR="00C651A6" w:rsidRDefault="00000000">
      <w:pPr>
        <w:ind w:left="720"/>
      </w:pPr>
      <w:r>
        <w:rPr>
          <w:rFonts w:hint="eastAsia"/>
        </w:rPr>
        <w:t>《软件需求规约》</w:t>
      </w:r>
      <w:r>
        <w:tab/>
      </w:r>
      <w:r>
        <w:tab/>
      </w:r>
      <w:r>
        <w:rPr>
          <w:rFonts w:hint="eastAsia"/>
        </w:rPr>
        <w:t>日期2024-06-28</w:t>
      </w:r>
    </w:p>
    <w:p w14:paraId="08C87D99" w14:textId="77777777" w:rsidR="00C651A6" w:rsidRDefault="00000000">
      <w:pPr>
        <w:pStyle w:val="1"/>
        <w:ind w:left="360" w:hanging="360"/>
      </w:pPr>
      <w:bookmarkStart w:id="3" w:name="_Toc170809535"/>
      <w:r>
        <w:rPr>
          <w:rFonts w:hint="eastAsia"/>
        </w:rPr>
        <w:t>用例视图</w:t>
      </w:r>
      <w:bookmarkEnd w:id="3"/>
    </w:p>
    <w:p w14:paraId="0E8719CC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用户登陆注册</w:t>
      </w:r>
    </w:p>
    <w:p w14:paraId="6FF557F6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用户添加修改日程</w:t>
      </w:r>
    </w:p>
    <w:p w14:paraId="323C62B1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用户导入日程</w:t>
      </w:r>
    </w:p>
    <w:p w14:paraId="51A2F08C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用户获取智能日程安排</w:t>
      </w:r>
    </w:p>
    <w:p w14:paraId="72F3194D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用户查看日程</w:t>
      </w:r>
    </w:p>
    <w:p w14:paraId="731E9522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用户获取活动注意事项智能提示</w:t>
      </w:r>
    </w:p>
    <w:p w14:paraId="774C246C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用户获取阶段总结</w:t>
      </w:r>
    </w:p>
    <w:p w14:paraId="3F1E32CE" w14:textId="77777777" w:rsidR="00C651A6" w:rsidRDefault="00000000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用户描绘个人画像</w:t>
      </w:r>
    </w:p>
    <w:p w14:paraId="1BE43BF5" w14:textId="77777777" w:rsidR="00C651A6" w:rsidRDefault="00C651A6"/>
    <w:p w14:paraId="1DDCE9AB" w14:textId="77777777" w:rsidR="00C651A6" w:rsidRDefault="00000000">
      <w:pPr>
        <w:pStyle w:val="1"/>
        <w:ind w:left="360" w:hanging="360"/>
      </w:pPr>
      <w:bookmarkStart w:id="4" w:name="_Toc170809536"/>
      <w:r>
        <w:rPr>
          <w:rFonts w:hint="eastAsia"/>
        </w:rPr>
        <w:t>逻辑视图</w:t>
      </w:r>
      <w:bookmarkEnd w:id="4"/>
    </w:p>
    <w:p w14:paraId="09F975D6" w14:textId="77777777" w:rsidR="00C651A6" w:rsidRDefault="00000000">
      <w:pPr>
        <w:pStyle w:val="2"/>
      </w:pPr>
      <w:bookmarkStart w:id="5" w:name="_Toc170809537"/>
      <w:r>
        <w:rPr>
          <w:rFonts w:hint="eastAsia"/>
        </w:rPr>
        <w:t>概述</w:t>
      </w:r>
      <w:bookmarkEnd w:id="5"/>
    </w:p>
    <w:p w14:paraId="225DCBCE" w14:textId="5DB8455B" w:rsidR="00D23545" w:rsidRDefault="00000000" w:rsidP="00B81ED8">
      <w:pPr>
        <w:ind w:left="720" w:firstLineChars="200" w:firstLine="400"/>
      </w:pPr>
      <w:r>
        <w:rPr>
          <w:rFonts w:hint="eastAsia"/>
        </w:rPr>
        <w:t>逻辑视图采用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的架构风格，将应用划分为客户端和服务端，</w:t>
      </w:r>
      <w:proofErr w:type="gramStart"/>
      <w:r>
        <w:rPr>
          <w:rFonts w:hint="eastAsia"/>
        </w:rPr>
        <w:t>其中服务端</w:t>
      </w:r>
      <w:proofErr w:type="gramEnd"/>
      <w:r>
        <w:rPr>
          <w:rFonts w:hint="eastAsia"/>
        </w:rPr>
        <w:t>又根据不同的业务功能来划分为不同的微服务，包括：用户鉴权、语言模型处理、日程管理业务处理等</w:t>
      </w:r>
    </w:p>
    <w:p w14:paraId="7D13146B" w14:textId="37CA52F2" w:rsidR="00C651A6" w:rsidRDefault="00000000" w:rsidP="000169FB">
      <w:pPr>
        <w:pStyle w:val="2"/>
      </w:pPr>
      <w:bookmarkStart w:id="6" w:name="_Toc170809538"/>
      <w:r>
        <w:rPr>
          <w:rFonts w:hint="eastAsia"/>
        </w:rPr>
        <w:t>在构架方面具有重要意义的设计包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C86B69" wp14:editId="7BCD7534">
                <wp:simplePos x="0" y="0"/>
                <wp:positionH relativeFrom="column">
                  <wp:posOffset>2157730</wp:posOffset>
                </wp:positionH>
                <wp:positionV relativeFrom="paragraph">
                  <wp:posOffset>274955</wp:posOffset>
                </wp:positionV>
                <wp:extent cx="1515745" cy="519430"/>
                <wp:effectExtent l="6350" t="6350" r="20955" b="76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A8CAFED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用户鉴权服务（firebase的鉴权？）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C86B69" id="矩形 3" o:spid="_x0000_s1026" style="position:absolute;left:0;text-align:left;margin-left:169.9pt;margin-top:21.65pt;width:119.35pt;height:4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" filled="f" strokecolor="#5b9bd5 [3204]" strokeweight="1pt">
                <v:textbox>
                  <w:txbxContent>
                    <w:p w14:paraId="0A8CAFED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用户鉴权服务（firebase的鉴权？）</w:t>
                      </w:r>
                    </w:p>
                  </w:txbxContent>
                </v:textbox>
              </v:rect>
            </w:pict>
          </mc:Fallback>
        </mc:AlternateContent>
      </w:r>
      <w:bookmarkEnd w:id="6"/>
    </w:p>
    <w:p w14:paraId="6003589C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1658D5" wp14:editId="385AB07B">
                <wp:simplePos x="0" y="0"/>
                <wp:positionH relativeFrom="column">
                  <wp:posOffset>3656330</wp:posOffset>
                </wp:positionH>
                <wp:positionV relativeFrom="paragraph">
                  <wp:posOffset>154940</wp:posOffset>
                </wp:positionV>
                <wp:extent cx="259715" cy="0"/>
                <wp:effectExtent l="0" t="6350" r="0" b="63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87.9pt;margin-top:12.2pt;height:0pt;width:20.45pt;z-index:251668480;mso-width-relative:page;mso-height-relative:page;" filled="f" stroked="t" coordsize="21600,21600" o:gfxdata="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DyaPD/V&#10;AAAACQEAAA8AAAAAAAAAAQAgAAAAIgAAAGRycy9kb3ducmV2LnhtbFBLAQIUABQAAAAIAIdO4kDY&#10;zvAk6gEAALMDAAAOAAAAAAAAAAEAIAAAACQBAABkcnMvZTJvRG9jLnhtbFBLBQYAAAAABgAGAFkB&#10;AACA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13501" wp14:editId="1CCB246F">
                <wp:simplePos x="0" y="0"/>
                <wp:positionH relativeFrom="column">
                  <wp:posOffset>3889375</wp:posOffset>
                </wp:positionH>
                <wp:positionV relativeFrom="paragraph">
                  <wp:posOffset>8255</wp:posOffset>
                </wp:positionV>
                <wp:extent cx="477520" cy="242570"/>
                <wp:effectExtent l="0" t="0" r="17780" b="508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FD89E" w14:textId="77777777" w:rsidR="00C651A6" w:rsidRDefault="00000000"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313501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7" type="#_x0000_t202" style="position:absolute;left:0;text-align:left;margin-left:306.25pt;margin-top:.65pt;width:37.6pt;height:19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" fillcolor="white [3201]" stroked="f" strokeweight=".5pt">
                <v:textbox>
                  <w:txbxContent>
                    <w:p w14:paraId="5AAFD89E" w14:textId="77777777" w:rsidR="00C651A6" w:rsidRDefault="00000000">
                      <w:r>
                        <w:rPr>
                          <w:rFonts w:hint="eastAsia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</w:p>
    <w:p w14:paraId="7B6B4FBB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16B39" wp14:editId="40BB4CB0">
                <wp:simplePos x="0" y="0"/>
                <wp:positionH relativeFrom="column">
                  <wp:posOffset>2914650</wp:posOffset>
                </wp:positionH>
                <wp:positionV relativeFrom="paragraph">
                  <wp:posOffset>147955</wp:posOffset>
                </wp:positionV>
                <wp:extent cx="1270" cy="401320"/>
                <wp:effectExtent l="50800" t="0" r="62230" b="177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829050" y="2395855"/>
                          <a:ext cx="1270" cy="401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;margin-left:229.5pt;margin-top:11.65pt;height:31.6pt;width:0.1pt;z-index:251664384;mso-width-relative:page;mso-height-relative:page;" filled="f" stroked="t" coordsize="21600,21600" o:gfxdata="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795ey1wAAAAkBAAAPAAAAAAAAAAEAIAAAACIAAABkcnMvZG93bnJldi54bWxQSwEC&#10;FAAUAAAACACHTuJA3taJHC4CAAAdBAAADgAAAAAAAAABACAAAAAmAQAAZHJzL2Uyb0RvYy54bWxQ&#10;SwUGAAAAAAYABgBZAQAAx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5EDEAAD3" w14:textId="77777777" w:rsidR="00C651A6" w:rsidRDefault="00C651A6">
      <w:pPr>
        <w:pStyle w:val="a5"/>
      </w:pPr>
    </w:p>
    <w:p w14:paraId="1F4C3E17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9D3C0" wp14:editId="18BD6876">
                <wp:simplePos x="0" y="0"/>
                <wp:positionH relativeFrom="column">
                  <wp:posOffset>2148840</wp:posOffset>
                </wp:positionH>
                <wp:positionV relativeFrom="paragraph">
                  <wp:posOffset>90805</wp:posOffset>
                </wp:positionV>
                <wp:extent cx="1515745" cy="519430"/>
                <wp:effectExtent l="6350" t="6350" r="20955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119FFC54" w14:textId="1757CBFD" w:rsidR="00C651A6" w:rsidRDefault="002B0707">
                            <w:pPr>
                              <w:jc w:val="center"/>
                            </w:pPr>
                            <w:proofErr w:type="spellStart"/>
                            <w:r w:rsidRPr="002B0707">
                              <w:t>TimeGenie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79D3C0" id="矩形 5" o:spid="_x0000_s1028" style="position:absolute;left:0;text-align:left;margin-left:169.2pt;margin-top:7.15pt;width:119.35pt;height:4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" filled="f" strokecolor="#5b9bd5 [3204]" strokeweight="1pt">
                <v:textbox>
                  <w:txbxContent>
                    <w:p w14:paraId="119FFC54" w14:textId="1757CBFD" w:rsidR="00C651A6" w:rsidRDefault="002B0707">
                      <w:pPr>
                        <w:jc w:val="center"/>
                      </w:pPr>
                      <w:r w:rsidRPr="002B0707">
                        <w:t>TimeGenie</w:t>
                      </w:r>
                      <w:r w:rsidR="00000000">
                        <w:rPr>
                          <w:rFonts w:hint="eastAsia"/>
                        </w:rPr>
                        <w:t>服务</w:t>
                      </w:r>
                    </w:p>
                  </w:txbxContent>
                </v:textbox>
              </v:rect>
            </w:pict>
          </mc:Fallback>
        </mc:AlternateContent>
      </w:r>
    </w:p>
    <w:p w14:paraId="4AF6BF3D" w14:textId="77777777" w:rsidR="00C651A6" w:rsidRDefault="00C651A6">
      <w:pPr>
        <w:pStyle w:val="a5"/>
      </w:pPr>
    </w:p>
    <w:p w14:paraId="77135A8D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5D2626" wp14:editId="518D4AE2">
                <wp:simplePos x="0" y="0"/>
                <wp:positionH relativeFrom="column">
                  <wp:posOffset>3650615</wp:posOffset>
                </wp:positionH>
                <wp:positionV relativeFrom="paragraph">
                  <wp:posOffset>36195</wp:posOffset>
                </wp:positionV>
                <wp:extent cx="563245" cy="303530"/>
                <wp:effectExtent l="0" t="3175" r="8255" b="1714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565015" y="3247390"/>
                          <a:ext cx="563245" cy="303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x y;margin-left:287.45pt;margin-top:2.85pt;height:23.9pt;width:44.35pt;z-index:251665408;mso-width-relative:page;mso-height-relative:page;" filled="f" stroked="t" coordsize="21600,21600" o:gfxdata="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FWjGL9gAAAAIAQAADwAAAAAAAAABACAAAAAiAAAAZHJzL2Rvd25yZXYueG1sUEsBAhQAFAAAAAgA&#10;h07iQBqhzGQlAgAAAwQAAA4AAAAAAAAAAQAgAAAAJwEAAGRycy9lMm9Eb2MueG1sUEsFBgAAAAAG&#10;AAYAWQEAAL4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7E9A17" wp14:editId="77EA43F6">
                <wp:simplePos x="0" y="0"/>
                <wp:positionH relativeFrom="column">
                  <wp:posOffset>1546860</wp:posOffset>
                </wp:positionH>
                <wp:positionV relativeFrom="paragraph">
                  <wp:posOffset>36195</wp:posOffset>
                </wp:positionV>
                <wp:extent cx="605790" cy="303530"/>
                <wp:effectExtent l="2540" t="6350" r="1270" b="1397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461260" y="3247390"/>
                          <a:ext cx="605790" cy="303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flip:y;margin-left:121.8pt;margin-top:2.85pt;height:23.9pt;width:47.7pt;z-index:251663360;mso-width-relative:page;mso-height-relative:page;" filled="f" stroked="t" coordsize="21600,21600" o:gfxdata="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yK1Z7VAAAA&#10;CAEAAA8AAAAAAAAAAQAgAAAAIgAAAGRycy9kb3ducmV2LnhtbFBLAQIUABQAAAAIAIdO4kDlGy5B&#10;IAIAAPkDAAAOAAAAAAAAAAEAIAAAACQ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3C85D9CB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E2BE0" wp14:editId="792625C9">
                <wp:simplePos x="0" y="0"/>
                <wp:positionH relativeFrom="column">
                  <wp:posOffset>5569585</wp:posOffset>
                </wp:positionH>
                <wp:positionV relativeFrom="paragraph">
                  <wp:posOffset>225425</wp:posOffset>
                </wp:positionV>
                <wp:extent cx="805815" cy="242570"/>
                <wp:effectExtent l="0" t="0" r="13335" b="508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815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D6A52" w14:textId="77777777" w:rsidR="00C651A6" w:rsidRDefault="00000000">
                            <w:r>
                              <w:rPr>
                                <w:rFonts w:hint="eastAsia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E2BE0" id="文本框 13" o:spid="_x0000_s1029" type="#_x0000_t202" style="position:absolute;left:0;text-align:left;margin-left:438.55pt;margin-top:17.75pt;width:63.45pt;height:19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" fillcolor="white [3201]" stroked="f" strokeweight=".5pt">
                <v:textbox>
                  <w:txbxContent>
                    <w:p w14:paraId="2B3D6A52" w14:textId="77777777" w:rsidR="00C651A6" w:rsidRDefault="00000000">
                      <w:r>
                        <w:rPr>
                          <w:rFonts w:hint="eastAsia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848223" wp14:editId="418144C4">
                <wp:simplePos x="0" y="0"/>
                <wp:positionH relativeFrom="column">
                  <wp:posOffset>3846195</wp:posOffset>
                </wp:positionH>
                <wp:positionV relativeFrom="paragraph">
                  <wp:posOffset>86360</wp:posOffset>
                </wp:positionV>
                <wp:extent cx="1515745" cy="519430"/>
                <wp:effectExtent l="6350" t="6350" r="20955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9D6FE02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语言模型服务（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langchain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848223" id="矩形 4" o:spid="_x0000_s1030" style="position:absolute;left:0;text-align:left;margin-left:302.85pt;margin-top:6.8pt;width:119.35pt;height:4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" filled="f" strokecolor="#5b9bd5 [3204]" strokeweight="1pt">
                <v:textbox>
                  <w:txbxContent>
                    <w:p w14:paraId="09D6FE02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语言模型服务（langchain）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7FB0E" wp14:editId="59A7187C">
                <wp:simplePos x="0" y="0"/>
                <wp:positionH relativeFrom="column">
                  <wp:posOffset>290830</wp:posOffset>
                </wp:positionH>
                <wp:positionV relativeFrom="paragraph">
                  <wp:posOffset>90170</wp:posOffset>
                </wp:positionV>
                <wp:extent cx="1515745" cy="519430"/>
                <wp:effectExtent l="6350" t="6350" r="20955" b="76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7515" y="1940560"/>
                          <a:ext cx="1515745" cy="519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15D935B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日程管理服务（Spring Boot）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7FB0E" id="矩形 2" o:spid="_x0000_s1031" style="position:absolute;left:0;text-align:left;margin-left:22.9pt;margin-top:7.1pt;width:119.35pt;height:40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" filled="f" strokecolor="#5b9bd5 [3204]" strokeweight="1pt">
                <v:textbox>
                  <w:txbxContent>
                    <w:p w14:paraId="515D935B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日程管理服务（Spring Boot）</w:t>
                      </w:r>
                    </w:p>
                  </w:txbxContent>
                </v:textbox>
              </v:rect>
            </w:pict>
          </mc:Fallback>
        </mc:AlternateContent>
      </w:r>
    </w:p>
    <w:p w14:paraId="76012346" w14:textId="77777777" w:rsidR="00C651A6" w:rsidRDefault="00000000">
      <w:pPr>
        <w:pStyle w:val="a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32310" wp14:editId="48450ABB">
                <wp:simplePos x="0" y="0"/>
                <wp:positionH relativeFrom="column">
                  <wp:posOffset>5335905</wp:posOffset>
                </wp:positionH>
                <wp:positionV relativeFrom="paragraph">
                  <wp:posOffset>96520</wp:posOffset>
                </wp:positionV>
                <wp:extent cx="259715" cy="0"/>
                <wp:effectExtent l="0" t="6350" r="0" b="63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20.15pt;margin-top:7.6pt;height:0pt;width:20.45pt;z-index:251670528;mso-width-relative:page;mso-height-relative:page;" filled="f" stroked="t" coordsize="21600,21600" o:gfxdata="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dbjEdMA&#10;AAAJAQAADwAAAAAAAAABACAAAAAiAAAAZHJzL2Rvd25yZXYueG1sUEsBAhQAFAAAAAgAh07iQFYD&#10;zFXrAQAAswMAAA4AAAAAAAAAAQAgAAAAIgEAAGRycy9lMm9Eb2MueG1sUEsFBgAAAAAGAAYAWQEA&#10;AH8FAAAAAA=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993C2" wp14:editId="39663B90">
                <wp:simplePos x="0" y="0"/>
                <wp:positionH relativeFrom="column">
                  <wp:posOffset>2134870</wp:posOffset>
                </wp:positionH>
                <wp:positionV relativeFrom="paragraph">
                  <wp:posOffset>91440</wp:posOffset>
                </wp:positionV>
                <wp:extent cx="477520" cy="242570"/>
                <wp:effectExtent l="0" t="0" r="17780" b="50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23870" y="3827780"/>
                          <a:ext cx="477520" cy="242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4ECD5" w14:textId="77777777" w:rsidR="00C651A6" w:rsidRDefault="00000000"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993C2" id="文本框 10" o:spid="_x0000_s1032" type="#_x0000_t202" style="position:absolute;left:0;text-align:left;margin-left:168.1pt;margin-top:7.2pt;width:37.6pt;height:1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" fillcolor="white [3201]" stroked="f" strokeweight=".5pt">
                <v:textbox>
                  <w:txbxContent>
                    <w:p w14:paraId="08E4ECD5" w14:textId="77777777" w:rsidR="00C651A6" w:rsidRDefault="00000000">
                      <w:r>
                        <w:rPr>
                          <w:rFonts w:hint="eastAsia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07E519" wp14:editId="23ECA522">
                <wp:simplePos x="0" y="0"/>
                <wp:positionH relativeFrom="column">
                  <wp:posOffset>1832610</wp:posOffset>
                </wp:positionH>
                <wp:positionV relativeFrom="paragraph">
                  <wp:posOffset>220980</wp:posOffset>
                </wp:positionV>
                <wp:extent cx="259715" cy="0"/>
                <wp:effectExtent l="0" t="6350" r="0" b="63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47010" y="3914140"/>
                          <a:ext cx="2597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44.3pt;margin-top:17.4pt;height:0pt;width:20.45pt;z-index:251666432;mso-width-relative:page;mso-height-relative:page;" filled="f" stroked="t" coordsize="21600,21600" o:gfxdata="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D6QxDrUAAAACQEAAA8AAAAAAAAAAQAgAAAAIgAAAGRycy9kb3ducmV2LnhtbFBLAQIU&#10;ABQAAAAIAIdO4kDQYgFi9wEAAL0DAAAOAAAAAAAAAAEAIAAAACMBAABkcnMvZTJvRG9jLnhtbFBL&#10;BQYAAAAABgAGAFkBAACMBQAAAAA=&#10;">
                <v:fill on="f" focussize="0,0"/>
                <v:stroke weight="1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4B32F2A" w14:textId="77777777" w:rsidR="00C651A6" w:rsidRDefault="00C651A6">
      <w:pPr>
        <w:pStyle w:val="a5"/>
      </w:pPr>
    </w:p>
    <w:p w14:paraId="0925261E" w14:textId="77777777" w:rsidR="00C651A6" w:rsidRDefault="00C651A6">
      <w:pPr>
        <w:pStyle w:val="a5"/>
      </w:pPr>
    </w:p>
    <w:p w14:paraId="713407CA" w14:textId="77777777" w:rsidR="00C651A6" w:rsidRDefault="00000000">
      <w:pPr>
        <w:pStyle w:val="1"/>
        <w:ind w:left="360" w:hanging="360"/>
      </w:pPr>
      <w:bookmarkStart w:id="7" w:name="_Toc170809539"/>
      <w:r>
        <w:rPr>
          <w:rFonts w:hint="eastAsia"/>
        </w:rPr>
        <w:t>进程视图</w:t>
      </w:r>
      <w:bookmarkEnd w:id="7"/>
    </w:p>
    <w:p w14:paraId="30C73EC9" w14:textId="77777777" w:rsidR="00B81ED8" w:rsidRDefault="005E7624" w:rsidP="00136347">
      <w:pPr>
        <w:pStyle w:val="a5"/>
      </w:pPr>
      <w:r>
        <w:rPr>
          <w:rFonts w:hint="eastAsia"/>
        </w:rPr>
        <w:t>重量级进程：</w:t>
      </w:r>
    </w:p>
    <w:p w14:paraId="4222217F" w14:textId="00B01C88" w:rsidR="00C651A6" w:rsidRDefault="00B81ED8" w:rsidP="00136347">
      <w:pPr>
        <w:pStyle w:val="a5"/>
      </w:pPr>
      <w:r>
        <w:rPr>
          <w:rFonts w:hint="eastAsia"/>
        </w:rPr>
        <w:lastRenderedPageBreak/>
        <w:t>1.前端本地数据库进程</w:t>
      </w:r>
    </w:p>
    <w:p w14:paraId="326BD05E" w14:textId="5090419F" w:rsidR="00C651A6" w:rsidRDefault="00B81ED8" w:rsidP="00136347">
      <w:pPr>
        <w:pStyle w:val="a5"/>
      </w:pPr>
      <w:r>
        <w:rPr>
          <w:rFonts w:hint="eastAsia"/>
        </w:rPr>
        <w:t>2.后端服务器进程（多个 包括上述三种服务 一个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可能开启多个线程进行并发处理）</w:t>
      </w:r>
    </w:p>
    <w:p w14:paraId="6D2567B5" w14:textId="2A0B801E" w:rsidR="00C651A6" w:rsidRDefault="00B81ED8" w:rsidP="00136347">
      <w:pPr>
        <w:pStyle w:val="a5"/>
      </w:pPr>
      <w:r>
        <w:rPr>
          <w:rFonts w:hint="eastAsia"/>
        </w:rPr>
        <w:t>3.云端数据库进程</w:t>
      </w:r>
    </w:p>
    <w:p w14:paraId="6F8BFFEF" w14:textId="4BB9056D" w:rsidR="002376DA" w:rsidRDefault="002376DA" w:rsidP="00136347">
      <w:pPr>
        <w:pStyle w:val="a5"/>
      </w:pPr>
      <w:r>
        <w:rPr>
          <w:rFonts w:hint="eastAsia"/>
        </w:rPr>
        <w:t>轻量级进程：</w:t>
      </w:r>
    </w:p>
    <w:p w14:paraId="12C14DB0" w14:textId="02A92C5F" w:rsidR="002376DA" w:rsidRDefault="00B81ED8" w:rsidP="00136347">
      <w:pPr>
        <w:pStyle w:val="a5"/>
      </w:pPr>
      <w:r>
        <w:rPr>
          <w:rFonts w:hint="eastAsia"/>
        </w:rPr>
        <w:t>1.</w:t>
      </w:r>
      <w:r w:rsidR="002376DA">
        <w:rPr>
          <w:rFonts w:hint="eastAsia"/>
        </w:rPr>
        <w:t>前端app进程</w:t>
      </w:r>
    </w:p>
    <w:p w14:paraId="4F08887C" w14:textId="53D2A5E4" w:rsidR="00C651A6" w:rsidRDefault="00000000" w:rsidP="00136347">
      <w:pPr>
        <w:pStyle w:val="a5"/>
      </w:pPr>
      <w:r>
        <w:rPr>
          <w:rFonts w:hint="eastAsia"/>
        </w:rPr>
        <w:t>进程间通信：restful的请求响应 消息队列</w:t>
      </w:r>
      <w:r w:rsidR="00270F49">
        <w:rPr>
          <w:rFonts w:hint="eastAsia"/>
        </w:rPr>
        <w:t>(未确定)</w:t>
      </w:r>
    </w:p>
    <w:p w14:paraId="1568CF19" w14:textId="77777777" w:rsidR="00C651A6" w:rsidRDefault="00000000">
      <w:pPr>
        <w:pStyle w:val="1"/>
        <w:ind w:left="360" w:hanging="360"/>
      </w:pPr>
      <w:bookmarkStart w:id="8" w:name="_Toc170809540"/>
      <w:r>
        <w:rPr>
          <w:rFonts w:hint="eastAsia"/>
        </w:rPr>
        <w:t>部署视图</w:t>
      </w:r>
      <w:bookmarkEnd w:id="8"/>
    </w:p>
    <w:p w14:paraId="018CD77B" w14:textId="77777777" w:rsidR="00C651A6" w:rsidRDefault="00000000">
      <w:pPr>
        <w:pStyle w:val="a5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87D3E8" wp14:editId="1DD93ADC">
                <wp:simplePos x="0" y="0"/>
                <wp:positionH relativeFrom="column">
                  <wp:posOffset>4119880</wp:posOffset>
                </wp:positionH>
                <wp:positionV relativeFrom="paragraph">
                  <wp:posOffset>88265</wp:posOffset>
                </wp:positionV>
                <wp:extent cx="1463040" cy="822960"/>
                <wp:effectExtent l="4445" t="4445" r="18415" b="1079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0640" y="7473315"/>
                          <a:ext cx="1463040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185D82" w14:textId="77777777" w:rsidR="00C651A6" w:rsidRDefault="00000000">
                            <w:r>
                              <w:rPr>
                                <w:rFonts w:hint="eastAsia"/>
                              </w:rPr>
                              <w:t>如果两个进程分开需要使用nginx类似的web服务器</w:t>
                            </w:r>
                          </w:p>
                          <w:p w14:paraId="60C818D2" w14:textId="77777777" w:rsidR="00C651A6" w:rsidRDefault="00C651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87D3E8" id="文本框 25" o:spid="_x0000_s1033" type="#_x0000_t202" style="position:absolute;left:0;text-align:left;margin-left:324.4pt;margin-top:6.95pt;width:115.2pt;height:64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" fillcolor="white [3201]" strokeweight=".5pt">
                <v:textbox>
                  <w:txbxContent>
                    <w:p w14:paraId="2B185D82" w14:textId="77777777" w:rsidR="00C651A6" w:rsidRDefault="00000000">
                      <w:r>
                        <w:rPr>
                          <w:rFonts w:hint="eastAsia"/>
                        </w:rPr>
                        <w:t>如果两个进程分开需要使用nginx类似的web服务器</w:t>
                      </w:r>
                    </w:p>
                    <w:p w14:paraId="60C818D2" w14:textId="77777777" w:rsidR="00C651A6" w:rsidRDefault="00C651A6"/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B3B9A7" wp14:editId="56E60A31">
                <wp:simplePos x="0" y="0"/>
                <wp:positionH relativeFrom="column">
                  <wp:posOffset>2430780</wp:posOffset>
                </wp:positionH>
                <wp:positionV relativeFrom="paragraph">
                  <wp:posOffset>22225</wp:posOffset>
                </wp:positionV>
                <wp:extent cx="1576070" cy="1922145"/>
                <wp:effectExtent l="6350" t="6350" r="17780" b="146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6070" cy="19221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D94C0E0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应用服务器（Spring Boot</w:t>
                            </w:r>
                            <w:r>
                              <w:rPr>
                                <w:rFonts w:hint="eastAsia"/>
                              </w:rPr>
                              <w:t>框架的后端 以jar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包形式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部署到服务器）</w:t>
                            </w:r>
                          </w:p>
                          <w:p w14:paraId="3EB82BD0" w14:textId="77777777" w:rsidR="00C651A6" w:rsidRDefault="00C651A6">
                            <w:pPr>
                              <w:jc w:val="center"/>
                            </w:pPr>
                          </w:p>
                          <w:p w14:paraId="3A75AD9E" w14:textId="77777777" w:rsidR="00C651A6" w:rsidRDefault="00C651A6">
                            <w:pPr>
                              <w:jc w:val="center"/>
                            </w:pPr>
                          </w:p>
                          <w:p w14:paraId="4F92652F" w14:textId="77777777" w:rsidR="00C651A6" w:rsidRDefault="00C651A6">
                            <w:pPr>
                              <w:jc w:val="center"/>
                            </w:pPr>
                          </w:p>
                          <w:p w14:paraId="3E408D4C" w14:textId="77777777" w:rsidR="00C651A6" w:rsidRDefault="00C651A6">
                            <w:pPr>
                              <w:jc w:val="center"/>
                            </w:pPr>
                          </w:p>
                          <w:p w14:paraId="4D79728D" w14:textId="77777777" w:rsidR="00C651A6" w:rsidRDefault="00C651A6">
                            <w:pPr>
                              <w:jc w:val="center"/>
                            </w:pPr>
                          </w:p>
                          <w:p w14:paraId="472C722D" w14:textId="77777777" w:rsidR="00C651A6" w:rsidRDefault="00C651A6">
                            <w:pPr>
                              <w:jc w:val="center"/>
                            </w:pPr>
                          </w:p>
                          <w:p w14:paraId="0F24F1DB" w14:textId="77777777" w:rsidR="00C651A6" w:rsidRDefault="00C651A6">
                            <w:pPr>
                              <w:jc w:val="center"/>
                            </w:pPr>
                          </w:p>
                          <w:p w14:paraId="175F194E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3B9A7" id="矩形 16" o:spid="_x0000_s1034" style="position:absolute;left:0;text-align:left;margin-left:191.4pt;margin-top:1.75pt;width:124.1pt;height:15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" filled="f" strokecolor="#5b9bd5 [3204]" strokeweight="1pt">
                <v:textbox>
                  <w:txbxContent>
                    <w:p w14:paraId="2D94C0E0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应用服务器（Spring Boot框架的后端 以jar包形式部署到服务器）</w:t>
                      </w:r>
                    </w:p>
                    <w:p w14:paraId="3EB82BD0" w14:textId="77777777" w:rsidR="00C651A6" w:rsidRDefault="00C651A6">
                      <w:pPr>
                        <w:jc w:val="center"/>
                      </w:pPr>
                    </w:p>
                    <w:p w14:paraId="3A75AD9E" w14:textId="77777777" w:rsidR="00C651A6" w:rsidRDefault="00C651A6">
                      <w:pPr>
                        <w:jc w:val="center"/>
                      </w:pPr>
                    </w:p>
                    <w:p w14:paraId="4F92652F" w14:textId="77777777" w:rsidR="00C651A6" w:rsidRDefault="00C651A6">
                      <w:pPr>
                        <w:jc w:val="center"/>
                      </w:pPr>
                    </w:p>
                    <w:p w14:paraId="3E408D4C" w14:textId="77777777" w:rsidR="00C651A6" w:rsidRDefault="00C651A6">
                      <w:pPr>
                        <w:jc w:val="center"/>
                      </w:pPr>
                    </w:p>
                    <w:p w14:paraId="4D79728D" w14:textId="77777777" w:rsidR="00C651A6" w:rsidRDefault="00C651A6">
                      <w:pPr>
                        <w:jc w:val="center"/>
                      </w:pPr>
                    </w:p>
                    <w:p w14:paraId="472C722D" w14:textId="77777777" w:rsidR="00C651A6" w:rsidRDefault="00C651A6">
                      <w:pPr>
                        <w:jc w:val="center"/>
                      </w:pPr>
                    </w:p>
                    <w:p w14:paraId="0F24F1DB" w14:textId="77777777" w:rsidR="00C651A6" w:rsidRDefault="00C651A6">
                      <w:pPr>
                        <w:jc w:val="center"/>
                      </w:pPr>
                    </w:p>
                    <w:p w14:paraId="175F194E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21E16D" wp14:editId="78D1F473">
                <wp:simplePos x="0" y="0"/>
                <wp:positionH relativeFrom="column">
                  <wp:posOffset>1936750</wp:posOffset>
                </wp:positionH>
                <wp:positionV relativeFrom="paragraph">
                  <wp:posOffset>226695</wp:posOffset>
                </wp:positionV>
                <wp:extent cx="485775" cy="8890"/>
                <wp:effectExtent l="0" t="43815" r="9525" b="6159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8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52.5pt;margin-top:17.85pt;height:0.7pt;width:38.25pt;z-index:251675648;mso-width-relative:page;mso-height-relative:page;" filled="f" stroked="t" coordsize="21600,21600" o:gfxdata="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GyoHmNkAAAAJAQAADwAAAAAAAAABACAA&#10;AAAiAAAAZHJzL2Rvd25yZXYueG1sUEsBAhQAFAAAAAgAh07iQFG6GrwMAgAA4wMAAA4AAAAAAAAA&#10;AQAgAAAAKAEAAGRycy9lMm9Eb2MueG1sUEsFBgAAAAAGAAYAWQEAAKY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BE886" wp14:editId="5D342330">
                <wp:simplePos x="0" y="0"/>
                <wp:positionH relativeFrom="column">
                  <wp:posOffset>404495</wp:posOffset>
                </wp:positionH>
                <wp:positionV relativeFrom="paragraph">
                  <wp:posOffset>30480</wp:posOffset>
                </wp:positionV>
                <wp:extent cx="1515745" cy="865505"/>
                <wp:effectExtent l="6350" t="6350" r="20955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865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4A2F7A56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客户端（</w:t>
                            </w:r>
                            <w:r>
                              <w:rPr>
                                <w:rFonts w:hint="eastAsia"/>
                              </w:rPr>
                              <w:t>安卓或IOS）</w:t>
                            </w:r>
                          </w:p>
                          <w:p w14:paraId="1A750172" w14:textId="77777777" w:rsidR="00C651A6" w:rsidRDefault="00C651A6">
                            <w:pPr>
                              <w:jc w:val="center"/>
                            </w:pPr>
                          </w:p>
                          <w:p w14:paraId="15C541D7" w14:textId="77777777" w:rsidR="00C651A6" w:rsidRDefault="00C651A6">
                            <w:pPr>
                              <w:jc w:val="center"/>
                            </w:pPr>
                          </w:p>
                          <w:p w14:paraId="4B7B9D43" w14:textId="77777777" w:rsidR="00C651A6" w:rsidRDefault="00C651A6">
                            <w:pPr>
                              <w:jc w:val="center"/>
                            </w:pPr>
                          </w:p>
                          <w:p w14:paraId="604CEA1B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BE886" id="矩形 15" o:spid="_x0000_s1035" style="position:absolute;left:0;text-align:left;margin-left:31.85pt;margin-top:2.4pt;width:119.35pt;height:6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" filled="f" strokecolor="#5b9bd5 [3204]" strokeweight="1pt">
                <v:textbox>
                  <w:txbxContent>
                    <w:p w14:paraId="4A2F7A56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客户端（安卓或IOS）</w:t>
                      </w:r>
                    </w:p>
                    <w:p w14:paraId="1A750172" w14:textId="77777777" w:rsidR="00C651A6" w:rsidRDefault="00C651A6">
                      <w:pPr>
                        <w:jc w:val="center"/>
                      </w:pPr>
                    </w:p>
                    <w:p w14:paraId="15C541D7" w14:textId="77777777" w:rsidR="00C651A6" w:rsidRDefault="00C651A6">
                      <w:pPr>
                        <w:jc w:val="center"/>
                      </w:pPr>
                    </w:p>
                    <w:p w14:paraId="4B7B9D43" w14:textId="77777777" w:rsidR="00C651A6" w:rsidRDefault="00C651A6">
                      <w:pPr>
                        <w:jc w:val="center"/>
                      </w:pPr>
                    </w:p>
                    <w:p w14:paraId="604CEA1B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3333106" w14:textId="77777777" w:rsidR="00C651A6" w:rsidRDefault="00000000">
      <w:pPr>
        <w:pStyle w:val="a5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36BF5B" wp14:editId="3357D482">
                <wp:simplePos x="0" y="0"/>
                <wp:positionH relativeFrom="column">
                  <wp:posOffset>456565</wp:posOffset>
                </wp:positionH>
                <wp:positionV relativeFrom="paragraph">
                  <wp:posOffset>94615</wp:posOffset>
                </wp:positionV>
                <wp:extent cx="1367155" cy="501650"/>
                <wp:effectExtent l="10795" t="6350" r="12700" b="6350"/>
                <wp:wrapNone/>
                <wp:docPr id="22" name="流程图: 数据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0855" y="7820025"/>
                          <a:ext cx="1367155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F60C679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产生请求的进程</w:t>
                            </w:r>
                          </w:p>
                          <w:p w14:paraId="6EAAF52F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36BF5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22" o:spid="_x0000_s1036" type="#_x0000_t111" style="position:absolute;left:0;text-align:left;margin-left:35.95pt;margin-top:7.45pt;width:107.6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" filled="f" strokecolor="#5b9bd5 [3204]" strokeweight="1pt">
                <v:textbox>
                  <w:txbxContent>
                    <w:p w14:paraId="6F60C679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产生请求的进程</w:t>
                      </w:r>
                    </w:p>
                    <w:p w14:paraId="6EAAF52F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DEC7485" w14:textId="77777777" w:rsidR="00C651A6" w:rsidRDefault="00C651A6">
      <w:pPr>
        <w:pStyle w:val="a5"/>
        <w:rPr>
          <w:rFonts w:ascii="Times New Roman"/>
        </w:rPr>
      </w:pPr>
    </w:p>
    <w:p w14:paraId="633EE047" w14:textId="77777777" w:rsidR="00C651A6" w:rsidRDefault="00000000">
      <w:pPr>
        <w:pStyle w:val="a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805FE2" wp14:editId="16EB4715">
                <wp:simplePos x="0" y="0"/>
                <wp:positionH relativeFrom="column">
                  <wp:posOffset>2505075</wp:posOffset>
                </wp:positionH>
                <wp:positionV relativeFrom="paragraph">
                  <wp:posOffset>23495</wp:posOffset>
                </wp:positionV>
                <wp:extent cx="1453515" cy="441325"/>
                <wp:effectExtent l="12065" t="6350" r="20320" b="9525"/>
                <wp:wrapNone/>
                <wp:docPr id="23" name="流程图: 数据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4413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11711CC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处理请求的进程</w:t>
                            </w:r>
                          </w:p>
                          <w:p w14:paraId="7D12A7B5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05FE2" id="流程图: 数据 23" o:spid="_x0000_s1037" type="#_x0000_t111" style="position:absolute;left:0;text-align:left;margin-left:197.25pt;margin-top:1.85pt;width:114.45pt;height:34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" filled="f" strokecolor="#5b9bd5 [3204]" strokeweight="1pt">
                <v:textbox>
                  <w:txbxContent>
                    <w:p w14:paraId="511711CC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处理请求的进程</w:t>
                      </w:r>
                    </w:p>
                    <w:p w14:paraId="7D12A7B5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E2EF0B3" w14:textId="77777777" w:rsidR="00C651A6" w:rsidRDefault="00000000">
      <w:pPr>
        <w:pStyle w:val="a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12AC45" wp14:editId="7667C362">
                <wp:simplePos x="0" y="0"/>
                <wp:positionH relativeFrom="column">
                  <wp:posOffset>4491990</wp:posOffset>
                </wp:positionH>
                <wp:positionV relativeFrom="paragraph">
                  <wp:posOffset>147320</wp:posOffset>
                </wp:positionV>
                <wp:extent cx="1515745" cy="969010"/>
                <wp:effectExtent l="6350" t="6350" r="20955" b="1524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745" cy="969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7CD68733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云端数据库服务器（Firebase）</w:t>
                            </w:r>
                          </w:p>
                          <w:p w14:paraId="4D0DA829" w14:textId="77777777" w:rsidR="00C651A6" w:rsidRDefault="00C651A6">
                            <w:pPr>
                              <w:jc w:val="center"/>
                            </w:pPr>
                          </w:p>
                          <w:p w14:paraId="1FF917D2" w14:textId="77777777" w:rsidR="00C651A6" w:rsidRDefault="00C651A6">
                            <w:pPr>
                              <w:jc w:val="center"/>
                            </w:pPr>
                          </w:p>
                          <w:p w14:paraId="32138E7C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2AC45" id="矩形 19" o:spid="_x0000_s1038" style="position:absolute;left:0;text-align:left;margin-left:353.7pt;margin-top:11.6pt;width:119.35pt;height:76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" filled="f" strokecolor="#5b9bd5 [3204]" strokeweight="1pt">
                <v:textbox>
                  <w:txbxContent>
                    <w:p w14:paraId="7CD68733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云端数据库服务器（Firebase）</w:t>
                      </w:r>
                    </w:p>
                    <w:p w14:paraId="4D0DA829" w14:textId="77777777" w:rsidR="00C651A6" w:rsidRDefault="00C651A6">
                      <w:pPr>
                        <w:jc w:val="center"/>
                      </w:pPr>
                    </w:p>
                    <w:p w14:paraId="1FF917D2" w14:textId="77777777" w:rsidR="00C651A6" w:rsidRDefault="00C651A6">
                      <w:pPr>
                        <w:jc w:val="center"/>
                      </w:pPr>
                    </w:p>
                    <w:p w14:paraId="32138E7C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9D4F092" w14:textId="77777777" w:rsidR="00C651A6" w:rsidRDefault="00000000">
      <w:pPr>
        <w:pStyle w:val="a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BF6B29" wp14:editId="1B7EAE62">
                <wp:simplePos x="0" y="0"/>
                <wp:positionH relativeFrom="column">
                  <wp:posOffset>2483485</wp:posOffset>
                </wp:positionH>
                <wp:positionV relativeFrom="paragraph">
                  <wp:posOffset>116840</wp:posOffset>
                </wp:positionV>
                <wp:extent cx="1445260" cy="501650"/>
                <wp:effectExtent l="10795" t="6350" r="29845" b="6350"/>
                <wp:wrapNone/>
                <wp:docPr id="24" name="流程图: 数据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260" cy="501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038AB81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业务逻辑控制的进程</w:t>
                            </w:r>
                          </w:p>
                          <w:p w14:paraId="29184251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F6B29" id="流程图: 数据 24" o:spid="_x0000_s1039" type="#_x0000_t111" style="position:absolute;left:0;text-align:left;margin-left:195.55pt;margin-top:9.2pt;width:113.8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" filled="f" strokecolor="#5b9bd5 [3204]" strokeweight="1pt">
                <v:textbox>
                  <w:txbxContent>
                    <w:p w14:paraId="5038AB81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业务逻辑控制的进程</w:t>
                      </w:r>
                    </w:p>
                    <w:p w14:paraId="29184251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F498B3" wp14:editId="73930695">
                <wp:simplePos x="0" y="0"/>
                <wp:positionH relativeFrom="column">
                  <wp:posOffset>4006850</wp:posOffset>
                </wp:positionH>
                <wp:positionV relativeFrom="paragraph">
                  <wp:posOffset>244475</wp:posOffset>
                </wp:positionV>
                <wp:extent cx="502285" cy="0"/>
                <wp:effectExtent l="0" t="50800" r="12065" b="635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315.5pt;margin-top:19.25pt;height:0pt;width:39.55pt;z-index:251676672;mso-width-relative:page;mso-height-relative:page;" filled="f" stroked="t" coordsize="21600,21600" o:gfxdata="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U1tObYAAAACQEAAA8AAAAAAAAAAQAgAAAAIgAA&#10;AGRycy9kb3ducmV2LnhtbFBLAQIUABQAAAAIAIdO4kAH9iHQCAIAAOADAAAOAAAAAAAAAAEAIAAA&#10;ACcBAABkcnMvZTJvRG9jLnhtbFBLBQYAAAAABgAGAFkBAACh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 w14:paraId="2310ED2F" w14:textId="570B54F1" w:rsidR="007961BD" w:rsidRDefault="007961BD">
      <w:pPr>
        <w:pStyle w:val="a5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70701F" wp14:editId="1EA72CBF">
                <wp:simplePos x="0" y="0"/>
                <wp:positionH relativeFrom="column">
                  <wp:posOffset>4490030</wp:posOffset>
                </wp:positionH>
                <wp:positionV relativeFrom="paragraph">
                  <wp:posOffset>175454</wp:posOffset>
                </wp:positionV>
                <wp:extent cx="1453515" cy="441960"/>
                <wp:effectExtent l="12065" t="6350" r="20320" b="8890"/>
                <wp:wrapNone/>
                <wp:docPr id="26" name="流程图: 数据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515" cy="4419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EC493D3" w14:textId="77777777" w:rsidR="00C651A6" w:rsidRDefault="0000000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数据库管理系统的进程</w:t>
                            </w:r>
                          </w:p>
                          <w:p w14:paraId="2667C14C" w14:textId="77777777" w:rsidR="00C651A6" w:rsidRDefault="00C651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70701F" id="流程图: 数据 26" o:spid="_x0000_s1040" type="#_x0000_t111" style="position:absolute;left:0;text-align:left;margin-left:353.55pt;margin-top:13.8pt;width:114.45pt;height:34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" filled="f" strokecolor="#5b9bd5 [3204]" strokeweight="1pt">
                <v:textbox>
                  <w:txbxContent>
                    <w:p w14:paraId="0EC493D3" w14:textId="77777777" w:rsidR="00C651A6" w:rsidRDefault="0000000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数据库管理系统的进程</w:t>
                      </w:r>
                    </w:p>
                    <w:p w14:paraId="2667C14C" w14:textId="77777777" w:rsidR="00C651A6" w:rsidRDefault="00C651A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09E74BE7" w14:textId="77777777" w:rsidR="007961BD" w:rsidRDefault="007961BD">
      <w:pPr>
        <w:pStyle w:val="a5"/>
        <w:rPr>
          <w:rFonts w:ascii="Times New Roman"/>
        </w:rPr>
      </w:pPr>
    </w:p>
    <w:p w14:paraId="2CE359B0" w14:textId="27071128" w:rsidR="007961BD" w:rsidRDefault="007961BD">
      <w:pPr>
        <w:pStyle w:val="a5"/>
        <w:rPr>
          <w:rFonts w:ascii="Times New Roman"/>
        </w:rPr>
      </w:pPr>
    </w:p>
    <w:p w14:paraId="7F046629" w14:textId="77777777" w:rsidR="00C651A6" w:rsidRDefault="00000000">
      <w:pPr>
        <w:pStyle w:val="1"/>
        <w:ind w:left="360" w:hanging="360"/>
      </w:pPr>
      <w:bookmarkStart w:id="9" w:name="_Toc170809541"/>
      <w:r>
        <w:rPr>
          <w:rFonts w:hint="eastAsia"/>
        </w:rPr>
        <w:t>实现视图</w:t>
      </w:r>
      <w:bookmarkEnd w:id="9"/>
    </w:p>
    <w:p w14:paraId="14D6C189" w14:textId="39C37379" w:rsidR="00C651A6" w:rsidRDefault="004E248E">
      <w:pPr>
        <w:pStyle w:val="a5"/>
      </w:pPr>
      <w:r>
        <w:rPr>
          <w:rFonts w:ascii="Segoe UI" w:hAnsi="Segoe UI" w:cs="Segoe UI"/>
          <w:color w:val="333333"/>
        </w:rPr>
        <w:t>软件的实现主要包括用户管理、日程管理和</w:t>
      </w:r>
      <w:r>
        <w:rPr>
          <w:rFonts w:ascii="Segoe UI" w:hAnsi="Segoe UI" w:cs="Segoe UI"/>
          <w:color w:val="333333"/>
        </w:rPr>
        <w:t>AI</w:t>
      </w:r>
      <w:r>
        <w:rPr>
          <w:rFonts w:ascii="Segoe UI" w:hAnsi="Segoe UI" w:cs="Segoe UI"/>
          <w:color w:val="333333"/>
        </w:rPr>
        <w:t>助手三个部分。整体结构上，软件分解为实现模型中的三个层：用户界面层、业务逻辑层和数据存储层，以及对应的子系统。在构架方面具有重要意义的构件包括数据库模块、用户界面模块、日程管理模块和</w:t>
      </w:r>
      <w:r>
        <w:rPr>
          <w:rFonts w:ascii="Segoe UI" w:hAnsi="Segoe UI" w:cs="Segoe UI"/>
          <w:color w:val="333333"/>
        </w:rPr>
        <w:t>AI</w:t>
      </w:r>
      <w:r>
        <w:rPr>
          <w:rFonts w:ascii="Segoe UI" w:hAnsi="Segoe UI" w:cs="Segoe UI"/>
          <w:color w:val="333333"/>
        </w:rPr>
        <w:t>引擎模块。</w:t>
      </w:r>
    </w:p>
    <w:p w14:paraId="0DCB5241" w14:textId="77777777" w:rsidR="00C651A6" w:rsidRDefault="00000000">
      <w:pPr>
        <w:pStyle w:val="1"/>
        <w:ind w:left="360" w:hanging="360"/>
      </w:pPr>
      <w:bookmarkStart w:id="10" w:name="_Toc54212214"/>
      <w:bookmarkStart w:id="11" w:name="_Toc170809542"/>
      <w:r>
        <w:rPr>
          <w:rFonts w:hint="eastAsia"/>
        </w:rPr>
        <w:t>技</w:t>
      </w:r>
      <w:r>
        <w:t>术</w:t>
      </w:r>
      <w:r>
        <w:rPr>
          <w:rFonts w:hint="eastAsia"/>
        </w:rPr>
        <w:t>视图</w:t>
      </w:r>
      <w:bookmarkEnd w:id="10"/>
      <w:bookmarkEnd w:id="11"/>
    </w:p>
    <w:p w14:paraId="66A34215" w14:textId="03C3BBFE" w:rsidR="00C651A6" w:rsidRDefault="00000000" w:rsidP="00136347">
      <w:pPr>
        <w:pStyle w:val="a5"/>
      </w:pPr>
      <w:r>
        <w:rPr>
          <w:rFonts w:hint="eastAsia"/>
        </w:rPr>
        <w:t>编程语言：前端使用</w:t>
      </w:r>
      <w:r w:rsidR="00403AEF">
        <w:rPr>
          <w:rFonts w:hint="eastAsia"/>
        </w:rPr>
        <w:t>Type</w:t>
      </w:r>
      <w:r>
        <w:rPr>
          <w:rFonts w:hint="eastAsia"/>
        </w:rPr>
        <w:t>Script，后端使用Java，Python,</w:t>
      </w:r>
    </w:p>
    <w:p w14:paraId="202B1C9D" w14:textId="77777777" w:rsidR="00C651A6" w:rsidRDefault="00000000" w:rsidP="00136347">
      <w:pPr>
        <w:pStyle w:val="a5"/>
      </w:pPr>
      <w:r>
        <w:rPr>
          <w:rFonts w:hint="eastAsia"/>
        </w:rPr>
        <w:t>开发工具：使用Docker容器进行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的部署管理，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 xml:space="preserve"> IDEA进行后端开发，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进行前端开发</w:t>
      </w:r>
    </w:p>
    <w:p w14:paraId="30F5659D" w14:textId="0123B799" w:rsidR="00C651A6" w:rsidRDefault="00000000" w:rsidP="00136347">
      <w:pPr>
        <w:pStyle w:val="a5"/>
      </w:pPr>
      <w:r>
        <w:rPr>
          <w:rFonts w:hint="eastAsia"/>
        </w:rPr>
        <w:t>框架：前端使用React</w:t>
      </w:r>
      <w:r w:rsidR="00403AEF">
        <w:rPr>
          <w:rFonts w:hint="eastAsia"/>
        </w:rPr>
        <w:t xml:space="preserve"> </w:t>
      </w:r>
      <w:r>
        <w:rPr>
          <w:rFonts w:hint="eastAsia"/>
        </w:rPr>
        <w:t>Native，后端使用Spring</w:t>
      </w:r>
      <w:r w:rsidR="00403AEF">
        <w:rPr>
          <w:rFonts w:hint="eastAsia"/>
        </w:rPr>
        <w:t xml:space="preserve"> </w:t>
      </w:r>
      <w:r>
        <w:rPr>
          <w:rFonts w:hint="eastAsia"/>
        </w:rPr>
        <w:t>Boot、Spring Cloud、Firebase的SDK，调用AI服务使用</w:t>
      </w:r>
      <w:proofErr w:type="spellStart"/>
      <w:r>
        <w:rPr>
          <w:rFonts w:hint="eastAsia"/>
        </w:rPr>
        <w:t>FastAPI</w:t>
      </w:r>
      <w:proofErr w:type="spellEnd"/>
    </w:p>
    <w:p w14:paraId="514802D0" w14:textId="77777777" w:rsidR="00C651A6" w:rsidRDefault="00000000" w:rsidP="00136347">
      <w:pPr>
        <w:pStyle w:val="a5"/>
      </w:pPr>
      <w:r>
        <w:rPr>
          <w:rFonts w:hint="eastAsia"/>
        </w:rPr>
        <w:t>数据库：SQLite（本地数据库）、Firebase（云端数据库）</w:t>
      </w:r>
    </w:p>
    <w:p w14:paraId="52A0CA0A" w14:textId="77777777" w:rsidR="00C651A6" w:rsidRDefault="00000000" w:rsidP="00136347">
      <w:pPr>
        <w:pStyle w:val="a5"/>
      </w:pPr>
      <w:r>
        <w:rPr>
          <w:rFonts w:hint="eastAsia"/>
        </w:rPr>
        <w:t>中间件：</w:t>
      </w:r>
      <w:r>
        <w:t xml:space="preserve"> </w:t>
      </w:r>
      <w:r>
        <w:rPr>
          <w:rFonts w:hint="eastAsia"/>
        </w:rPr>
        <w:t>负载均衡 主从复制 数据同步</w:t>
      </w:r>
    </w:p>
    <w:p w14:paraId="7D73D1B9" w14:textId="77777777" w:rsidR="00C651A6" w:rsidRDefault="00C651A6">
      <w:pPr>
        <w:pStyle w:val="af1"/>
        <w:ind w:left="1080" w:firstLineChars="0" w:firstLine="0"/>
      </w:pPr>
    </w:p>
    <w:p w14:paraId="5F419C38" w14:textId="6D48D735" w:rsidR="00C651A6" w:rsidRDefault="00000000">
      <w:pPr>
        <w:pStyle w:val="1"/>
        <w:ind w:left="360" w:hanging="360"/>
      </w:pPr>
      <w:bookmarkStart w:id="12" w:name="_Toc54212215"/>
      <w:bookmarkStart w:id="13" w:name="_Toc170809543"/>
      <w:r>
        <w:rPr>
          <w:rFonts w:hint="eastAsia"/>
        </w:rPr>
        <w:t>数据视图</w:t>
      </w:r>
      <w:bookmarkEnd w:id="12"/>
      <w:bookmarkEnd w:id="13"/>
    </w:p>
    <w:p w14:paraId="3EBE521E" w14:textId="77777777" w:rsidR="00C651A6" w:rsidRDefault="00000000">
      <w:pPr>
        <w:pStyle w:val="a5"/>
      </w:pPr>
      <w:r>
        <w:rPr>
          <w:rFonts w:hint="eastAsia"/>
        </w:rPr>
        <w:t>数据存储于数据库中，分为两部分的持久化存储。</w:t>
      </w:r>
    </w:p>
    <w:p w14:paraId="26610F2F" w14:textId="77777777" w:rsidR="00C651A6" w:rsidRDefault="00000000">
      <w:pPr>
        <w:pStyle w:val="a5"/>
      </w:pPr>
      <w:r>
        <w:rPr>
          <w:rFonts w:hint="eastAsia"/>
        </w:rPr>
        <w:t>移动端本地存储采用嵌入式数据库SQLite，云端数据库采用Firebase，当用户离线做出修改操作后，日程数据应该存放于一个专门存储未同步成功的数据表，待下次与云端成功连接后重新同步上传至云端。</w:t>
      </w:r>
    </w:p>
    <w:p w14:paraId="03FFB366" w14:textId="77777777" w:rsidR="00C651A6" w:rsidRPr="00796A79" w:rsidRDefault="00C651A6" w:rsidP="00796A79">
      <w:pPr>
        <w:pStyle w:val="a5"/>
        <w:ind w:left="0"/>
      </w:pPr>
      <w:bookmarkStart w:id="14" w:name="_Toc54212216"/>
    </w:p>
    <w:p w14:paraId="03921465" w14:textId="77777777" w:rsidR="00C651A6" w:rsidRDefault="00000000">
      <w:pPr>
        <w:pStyle w:val="1"/>
        <w:ind w:left="360" w:hanging="360"/>
      </w:pPr>
      <w:bookmarkStart w:id="15" w:name="_Toc170809545"/>
      <w:r>
        <w:rPr>
          <w:rFonts w:hint="eastAsia"/>
        </w:rPr>
        <w:lastRenderedPageBreak/>
        <w:t>质量属</w:t>
      </w:r>
      <w:r>
        <w:t>性的设计</w:t>
      </w:r>
      <w:bookmarkEnd w:id="14"/>
      <w:bookmarkEnd w:id="15"/>
    </w:p>
    <w:p w14:paraId="266FCC0E" w14:textId="77777777" w:rsidR="00C651A6" w:rsidRDefault="00000000" w:rsidP="0016538E">
      <w:pPr>
        <w:pStyle w:val="a5"/>
      </w:pPr>
      <w:r>
        <w:rPr>
          <w:rFonts w:hint="eastAsia"/>
        </w:rPr>
        <w:t>1.性能：平均响应时间小于1.5s，每秒处理事务数目标至少大于1000并发。</w:t>
      </w:r>
    </w:p>
    <w:p w14:paraId="29F40AE1" w14:textId="77777777" w:rsidR="00C651A6" w:rsidRDefault="00000000" w:rsidP="0016538E">
      <w:pPr>
        <w:pStyle w:val="a5"/>
      </w:pPr>
      <w:r>
        <w:rPr>
          <w:rFonts w:hint="eastAsia"/>
        </w:rPr>
        <w:t>2.可扩展性：前后端分离，架构清晰，有分层，便于后期修改和增加功能</w:t>
      </w:r>
    </w:p>
    <w:p w14:paraId="125232C2" w14:textId="77777777" w:rsidR="00C651A6" w:rsidRDefault="00000000" w:rsidP="0016538E">
      <w:pPr>
        <w:pStyle w:val="a5"/>
      </w:pPr>
      <w:r>
        <w:rPr>
          <w:rFonts w:hint="eastAsia"/>
        </w:rPr>
        <w:t>3.可靠性：有效运行时间长，平均故障间隔时间长，平均修复时间短，系统错误少。</w:t>
      </w:r>
    </w:p>
    <w:p w14:paraId="7671E7DB" w14:textId="77777777" w:rsidR="00C651A6" w:rsidRDefault="00000000" w:rsidP="0016538E">
      <w:pPr>
        <w:pStyle w:val="a5"/>
      </w:pPr>
      <w:r>
        <w:rPr>
          <w:rFonts w:hint="eastAsia"/>
        </w:rPr>
        <w:t>4.易用性：功能清晰简单，对于初次接触该软件的人也容易上手。</w:t>
      </w:r>
    </w:p>
    <w:p w14:paraId="0AD8C349" w14:textId="77777777" w:rsidR="00C651A6" w:rsidRDefault="00000000" w:rsidP="0016538E">
      <w:pPr>
        <w:pStyle w:val="a5"/>
      </w:pPr>
      <w:r>
        <w:rPr>
          <w:rFonts w:hint="eastAsia"/>
        </w:rPr>
        <w:t>5.可移植性：适用于移动</w:t>
      </w:r>
      <w:proofErr w:type="gramStart"/>
      <w:r>
        <w:rPr>
          <w:rFonts w:hint="eastAsia"/>
        </w:rPr>
        <w:t>端不同</w:t>
      </w:r>
      <w:proofErr w:type="gramEnd"/>
      <w:r>
        <w:rPr>
          <w:rFonts w:hint="eastAsia"/>
        </w:rPr>
        <w:t>的分辨率或者尺寸。</w:t>
      </w:r>
    </w:p>
    <w:sectPr w:rsidR="00C651A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9A938" w14:textId="77777777" w:rsidR="00EB0785" w:rsidRDefault="00EB0785">
      <w:pPr>
        <w:spacing w:line="240" w:lineRule="auto"/>
      </w:pPr>
      <w:r>
        <w:separator/>
      </w:r>
    </w:p>
  </w:endnote>
  <w:endnote w:type="continuationSeparator" w:id="0">
    <w:p w14:paraId="49CD6157" w14:textId="77777777" w:rsidR="00EB0785" w:rsidRDefault="00EB07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651A6" w14:paraId="4FEABB7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1B2F5D" w14:textId="77777777" w:rsidR="00C651A6" w:rsidRDefault="00000000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1F4DA9B" w14:textId="77777777" w:rsidR="00C651A6" w:rsidRDefault="00000000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20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731B49" w14:textId="77777777" w:rsidR="00C651A6" w:rsidRDefault="00000000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PAGE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  <w:rFonts w:ascii="Times New Roman"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  <w:r>
            <w:rPr>
              <w:rStyle w:val="ad"/>
              <w:rFonts w:ascii="Times New Roman"/>
            </w:rPr>
            <w:t xml:space="preserve"> of </w:t>
          </w:r>
          <w:r>
            <w:rPr>
              <w:rStyle w:val="ad"/>
              <w:rFonts w:ascii="Times New Roman"/>
            </w:rPr>
            <w:fldChar w:fldCharType="begin"/>
          </w:r>
          <w:r>
            <w:rPr>
              <w:rStyle w:val="ad"/>
              <w:rFonts w:ascii="Times New Roman"/>
            </w:rPr>
            <w:instrText xml:space="preserve"> NUMPAGES  \* MERGEFORMAT </w:instrText>
          </w:r>
          <w:r>
            <w:rPr>
              <w:rStyle w:val="ad"/>
              <w:rFonts w:ascii="Times New Roman"/>
            </w:rPr>
            <w:fldChar w:fldCharType="separate"/>
          </w:r>
          <w:r>
            <w:rPr>
              <w:rStyle w:val="ad"/>
            </w:rPr>
            <w:t>5</w:t>
          </w:r>
          <w:r>
            <w:rPr>
              <w:rStyle w:val="ad"/>
              <w:rFonts w:ascii="Times New Roman"/>
            </w:rPr>
            <w:fldChar w:fldCharType="end"/>
          </w:r>
        </w:p>
      </w:tc>
    </w:tr>
  </w:tbl>
  <w:p w14:paraId="7B261566" w14:textId="77777777" w:rsidR="00C651A6" w:rsidRDefault="00C651A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473826" w14:textId="77777777" w:rsidR="00EB0785" w:rsidRDefault="00EB0785">
      <w:pPr>
        <w:spacing w:line="240" w:lineRule="auto"/>
      </w:pPr>
      <w:r>
        <w:separator/>
      </w:r>
    </w:p>
  </w:footnote>
  <w:footnote w:type="continuationSeparator" w:id="0">
    <w:p w14:paraId="4D4E9F10" w14:textId="77777777" w:rsidR="00EB0785" w:rsidRDefault="00EB07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DC70C" w14:textId="77777777" w:rsidR="00C651A6" w:rsidRDefault="00C651A6">
    <w:pPr>
      <w:rPr>
        <w:sz w:val="24"/>
      </w:rPr>
    </w:pPr>
  </w:p>
  <w:p w14:paraId="0E39BE8D" w14:textId="77777777" w:rsidR="00C651A6" w:rsidRDefault="00C651A6">
    <w:pPr>
      <w:pBdr>
        <w:top w:val="single" w:sz="6" w:space="1" w:color="auto"/>
      </w:pBdr>
      <w:rPr>
        <w:sz w:val="24"/>
      </w:rPr>
    </w:pPr>
  </w:p>
  <w:p w14:paraId="584FDAA0" w14:textId="0ACE88C6" w:rsidR="00C651A6" w:rsidRDefault="00000000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proofErr w:type="spellStart"/>
    <w:r w:rsidR="002F7470" w:rsidRPr="002F7470">
      <w:rPr>
        <w:rFonts w:ascii="Arial" w:hAnsi="Arial"/>
        <w:b/>
        <w:sz w:val="36"/>
      </w:rPr>
      <w:t>TimeGenie</w:t>
    </w:r>
    <w:proofErr w:type="spellEnd"/>
    <w:r>
      <w:rPr>
        <w:rFonts w:ascii="Arial" w:hAnsi="Arial" w:hint="eastAsia"/>
        <w:b/>
        <w:sz w:val="36"/>
      </w:rPr>
      <w:t>开发小组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A830DD6" w14:textId="77777777" w:rsidR="00C651A6" w:rsidRDefault="00C651A6">
    <w:pPr>
      <w:pBdr>
        <w:bottom w:val="single" w:sz="6" w:space="1" w:color="auto"/>
      </w:pBdr>
      <w:jc w:val="right"/>
      <w:rPr>
        <w:sz w:val="24"/>
      </w:rPr>
    </w:pPr>
  </w:p>
  <w:p w14:paraId="60B678D2" w14:textId="77777777" w:rsidR="00C651A6" w:rsidRDefault="00C651A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C651A6" w14:paraId="47DD4FD9" w14:textId="77777777">
      <w:tc>
        <w:tcPr>
          <w:tcW w:w="6379" w:type="dxa"/>
        </w:tcPr>
        <w:p w14:paraId="404736B7" w14:textId="43C87D58" w:rsidR="00C651A6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proofErr w:type="spellStart"/>
          <w:r w:rsidR="00957078" w:rsidRPr="00957078">
            <w:rPr>
              <w:rFonts w:ascii="Times New Roman"/>
            </w:rPr>
            <w:t>TimeGenie</w:t>
          </w:r>
          <w:proofErr w:type="spellEnd"/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70AE419" w14:textId="5D439FF5" w:rsidR="00C651A6" w:rsidRDefault="0000000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</w:t>
          </w:r>
          <w:r w:rsidR="000D6F0E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.0&gt;</w:t>
          </w:r>
        </w:p>
      </w:tc>
    </w:tr>
    <w:tr w:rsidR="00C651A6" w14:paraId="11732D8A" w14:textId="77777777">
      <w:tc>
        <w:tcPr>
          <w:tcW w:w="6379" w:type="dxa"/>
        </w:tcPr>
        <w:p w14:paraId="104D1D96" w14:textId="77777777" w:rsidR="00C651A6" w:rsidRDefault="0000000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974D097" w14:textId="2122DEF5" w:rsidR="00C651A6" w:rsidRDefault="00000000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</w:t>
          </w:r>
          <w:r w:rsidR="000D6F0E">
            <w:rPr>
              <w:rFonts w:ascii="Times New Roman" w:hint="eastAsia"/>
            </w:rPr>
            <w:t>2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07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2024</w:t>
          </w:r>
          <w:r>
            <w:rPr>
              <w:rFonts w:ascii="Times New Roman"/>
            </w:rPr>
            <w:t>&gt;</w:t>
          </w:r>
        </w:p>
      </w:tc>
    </w:tr>
  </w:tbl>
  <w:p w14:paraId="0AA6C434" w14:textId="77777777" w:rsidR="00C651A6" w:rsidRDefault="00C651A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C674D0F"/>
    <w:multiLevelType w:val="singleLevel"/>
    <w:tmpl w:val="9C674D0F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2" w15:restartNumberingAfterBreak="0">
    <w:nsid w:val="16671D3E"/>
    <w:multiLevelType w:val="singleLevel"/>
    <w:tmpl w:val="9C674D0F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472F25FA"/>
    <w:multiLevelType w:val="multilevel"/>
    <w:tmpl w:val="472F25FA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4" w15:restartNumberingAfterBreak="0">
    <w:nsid w:val="4C2C022B"/>
    <w:multiLevelType w:val="multilevel"/>
    <w:tmpl w:val="4C2C022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abstractNum w:abstractNumId="5" w15:restartNumberingAfterBreak="0">
    <w:nsid w:val="6FE21156"/>
    <w:multiLevelType w:val="multilevel"/>
    <w:tmpl w:val="6FE211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2024014531">
    <w:abstractNumId w:val="1"/>
  </w:num>
  <w:num w:numId="2" w16cid:durableId="872618906">
    <w:abstractNumId w:val="3"/>
  </w:num>
  <w:num w:numId="3" w16cid:durableId="992300427">
    <w:abstractNumId w:val="5"/>
  </w:num>
  <w:num w:numId="4" w16cid:durableId="118110252">
    <w:abstractNumId w:val="0"/>
  </w:num>
  <w:num w:numId="5" w16cid:durableId="1359115207">
    <w:abstractNumId w:val="4"/>
  </w:num>
  <w:num w:numId="6" w16cid:durableId="134109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lmYTc4MzhjNjE3YjkzMGM1OTI2OTEwZjZiYjU5ZWUifQ=="/>
  </w:docVars>
  <w:rsids>
    <w:rsidRoot w:val="000C1E48"/>
    <w:rsid w:val="000169FB"/>
    <w:rsid w:val="00041868"/>
    <w:rsid w:val="00074334"/>
    <w:rsid w:val="00091DD8"/>
    <w:rsid w:val="000A36E4"/>
    <w:rsid w:val="000C1E48"/>
    <w:rsid w:val="000D6F0E"/>
    <w:rsid w:val="00111D27"/>
    <w:rsid w:val="00136347"/>
    <w:rsid w:val="001621B4"/>
    <w:rsid w:val="0016538E"/>
    <w:rsid w:val="00172741"/>
    <w:rsid w:val="00175500"/>
    <w:rsid w:val="001761BA"/>
    <w:rsid w:val="001A1932"/>
    <w:rsid w:val="001D0182"/>
    <w:rsid w:val="001F51CC"/>
    <w:rsid w:val="002134C8"/>
    <w:rsid w:val="00226EED"/>
    <w:rsid w:val="00235913"/>
    <w:rsid w:val="002376DA"/>
    <w:rsid w:val="00270F49"/>
    <w:rsid w:val="002B0707"/>
    <w:rsid w:val="002B22E8"/>
    <w:rsid w:val="002B34A5"/>
    <w:rsid w:val="002C3526"/>
    <w:rsid w:val="002C7325"/>
    <w:rsid w:val="002F7470"/>
    <w:rsid w:val="003269B0"/>
    <w:rsid w:val="00335923"/>
    <w:rsid w:val="00362C8B"/>
    <w:rsid w:val="00363406"/>
    <w:rsid w:val="003918AD"/>
    <w:rsid w:val="003A46E4"/>
    <w:rsid w:val="003E4C8D"/>
    <w:rsid w:val="00403AEF"/>
    <w:rsid w:val="00441B96"/>
    <w:rsid w:val="0044671F"/>
    <w:rsid w:val="004608E4"/>
    <w:rsid w:val="0046448F"/>
    <w:rsid w:val="0047760A"/>
    <w:rsid w:val="00486712"/>
    <w:rsid w:val="004B39F1"/>
    <w:rsid w:val="004D595C"/>
    <w:rsid w:val="004E248E"/>
    <w:rsid w:val="00535EA7"/>
    <w:rsid w:val="00545C06"/>
    <w:rsid w:val="00575EF6"/>
    <w:rsid w:val="005E7624"/>
    <w:rsid w:val="00612B6B"/>
    <w:rsid w:val="00670377"/>
    <w:rsid w:val="00674A72"/>
    <w:rsid w:val="00684FF0"/>
    <w:rsid w:val="006B1A5B"/>
    <w:rsid w:val="006D62B4"/>
    <w:rsid w:val="006E49CD"/>
    <w:rsid w:val="00732EBC"/>
    <w:rsid w:val="00747A4F"/>
    <w:rsid w:val="0079201D"/>
    <w:rsid w:val="007961BD"/>
    <w:rsid w:val="00796A79"/>
    <w:rsid w:val="007A3EB0"/>
    <w:rsid w:val="007C7380"/>
    <w:rsid w:val="007E35E0"/>
    <w:rsid w:val="008046FB"/>
    <w:rsid w:val="00805B0A"/>
    <w:rsid w:val="0084097D"/>
    <w:rsid w:val="00885D01"/>
    <w:rsid w:val="008C1A7B"/>
    <w:rsid w:val="008D11EF"/>
    <w:rsid w:val="008F0D3A"/>
    <w:rsid w:val="00915747"/>
    <w:rsid w:val="00957078"/>
    <w:rsid w:val="00994872"/>
    <w:rsid w:val="009A3548"/>
    <w:rsid w:val="009B2035"/>
    <w:rsid w:val="009B36E0"/>
    <w:rsid w:val="009C7C87"/>
    <w:rsid w:val="009D620D"/>
    <w:rsid w:val="009E2047"/>
    <w:rsid w:val="009E71EF"/>
    <w:rsid w:val="009F753C"/>
    <w:rsid w:val="00A3564C"/>
    <w:rsid w:val="00AA458D"/>
    <w:rsid w:val="00B16C97"/>
    <w:rsid w:val="00B32209"/>
    <w:rsid w:val="00B33A3D"/>
    <w:rsid w:val="00B42875"/>
    <w:rsid w:val="00B545F6"/>
    <w:rsid w:val="00B70C12"/>
    <w:rsid w:val="00B81ED8"/>
    <w:rsid w:val="00BA0229"/>
    <w:rsid w:val="00BD247F"/>
    <w:rsid w:val="00C651A6"/>
    <w:rsid w:val="00C8690A"/>
    <w:rsid w:val="00CA25BD"/>
    <w:rsid w:val="00CA67DA"/>
    <w:rsid w:val="00CB73EC"/>
    <w:rsid w:val="00CC3BDD"/>
    <w:rsid w:val="00D23545"/>
    <w:rsid w:val="00D3087D"/>
    <w:rsid w:val="00D8500C"/>
    <w:rsid w:val="00DB7AEC"/>
    <w:rsid w:val="00DC7100"/>
    <w:rsid w:val="00DD0E0A"/>
    <w:rsid w:val="00DD4412"/>
    <w:rsid w:val="00E14F4D"/>
    <w:rsid w:val="00E21E31"/>
    <w:rsid w:val="00E24E04"/>
    <w:rsid w:val="00E27F16"/>
    <w:rsid w:val="00EA6ECE"/>
    <w:rsid w:val="00EB0785"/>
    <w:rsid w:val="00ED6E3B"/>
    <w:rsid w:val="00F32396"/>
    <w:rsid w:val="00F50193"/>
    <w:rsid w:val="00F83618"/>
    <w:rsid w:val="00F9550F"/>
    <w:rsid w:val="00FA5C83"/>
    <w:rsid w:val="00FA79D2"/>
    <w:rsid w:val="00FB1A25"/>
    <w:rsid w:val="00FB5CCE"/>
    <w:rsid w:val="00FC1978"/>
    <w:rsid w:val="00FF5352"/>
    <w:rsid w:val="4E5C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5A02C9A"/>
  <w15:docId w15:val="{2E7E460A-7B4D-4721-BD5F-0632408C3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Indent 2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autoRedefine/>
    <w:semiHidden/>
    <w:qFormat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Body Text"/>
    <w:basedOn w:val="a"/>
    <w:qFormat/>
    <w:pPr>
      <w:keepLines/>
      <w:spacing w:after="120"/>
      <w:ind w:left="720"/>
    </w:pPr>
  </w:style>
  <w:style w:type="paragraph" w:styleId="a6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autoRedefine/>
    <w:semiHidden/>
    <w:qFormat/>
    <w:pPr>
      <w:ind w:left="800"/>
    </w:pPr>
  </w:style>
  <w:style w:type="paragraph" w:styleId="TOC3">
    <w:name w:val="toc 3"/>
    <w:basedOn w:val="a"/>
    <w:next w:val="a"/>
    <w:autoRedefine/>
    <w:semiHidden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autoRedefine/>
    <w:semiHidden/>
    <w:qFormat/>
    <w:pPr>
      <w:ind w:left="1400"/>
    </w:pPr>
  </w:style>
  <w:style w:type="paragraph" w:styleId="20">
    <w:name w:val="Body Text Indent 2"/>
    <w:basedOn w:val="a"/>
    <w:qFormat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7">
    <w:name w:val="footer"/>
    <w:basedOn w:val="a"/>
    <w:qFormat/>
    <w:pPr>
      <w:tabs>
        <w:tab w:val="center" w:pos="4320"/>
        <w:tab w:val="right" w:pos="8640"/>
      </w:tabs>
    </w:pPr>
  </w:style>
  <w:style w:type="paragraph" w:styleId="a8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autoRedefine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autoRedefine/>
    <w:semiHidden/>
    <w:qFormat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autoRedefine/>
    <w:semiHidden/>
    <w:qFormat/>
    <w:pPr>
      <w:ind w:left="1000"/>
    </w:pPr>
  </w:style>
  <w:style w:type="paragraph" w:styleId="TOC2">
    <w:name w:val="toc 2"/>
    <w:basedOn w:val="a"/>
    <w:next w:val="a"/>
    <w:autoRedefine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autoRedefine/>
    <w:semiHidden/>
    <w:qFormat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c">
    <w:name w:val="Strong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qFormat/>
    <w:rPr>
      <w:color w:val="800080"/>
      <w:u w:val="single"/>
    </w:rPr>
  </w:style>
  <w:style w:type="character" w:styleId="af">
    <w:name w:val="Hyperlink"/>
    <w:qFormat/>
    <w:rPr>
      <w:color w:val="0000FF"/>
      <w:u w:val="single"/>
    </w:rPr>
  </w:style>
  <w:style w:type="character" w:styleId="af0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autoRedefine/>
    <w:qFormat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26550;&#26500;&#25991;&#2672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11D99B-3817-4D98-92B6-7C2DB71E5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软件架构文档.dot</Template>
  <TotalTime>86</TotalTime>
  <Pages>6</Pages>
  <Words>300</Words>
  <Characters>1716</Characters>
  <Application>Microsoft Office Word</Application>
  <DocSecurity>0</DocSecurity>
  <Lines>14</Lines>
  <Paragraphs>4</Paragraphs>
  <ScaleCrop>false</ScaleCrop>
  <Company>&lt;SJTU&gt;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Kaiyue Zhao</cp:lastModifiedBy>
  <cp:revision>90</cp:revision>
  <cp:lastPrinted>2411-12-31T15:59:00Z</cp:lastPrinted>
  <dcterms:created xsi:type="dcterms:W3CDTF">2020-09-03T11:02:00Z</dcterms:created>
  <dcterms:modified xsi:type="dcterms:W3CDTF">2024-07-02T08:30:00Z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  <property fmtid="{D5CDD505-2E9C-101B-9397-08002B2CF9AE}" pid="3" name="KSOProductBuildVer">
    <vt:lpwstr>2052-12.1.0.16929</vt:lpwstr>
  </property>
  <property fmtid="{D5CDD505-2E9C-101B-9397-08002B2CF9AE}" pid="4" name="ICV">
    <vt:lpwstr>80C99DEC416E44F085F6D5754E3AF7F1_12</vt:lpwstr>
  </property>
</Properties>
</file>