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70BF" w14:textId="765D678C" w:rsidR="00984FAB" w:rsidRDefault="00984FA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&lt;</w:t>
      </w:r>
      <w:r w:rsidR="00584CDE">
        <w:rPr>
          <w:rFonts w:ascii="Arial" w:hAnsi="Arial" w:hint="eastAsia"/>
        </w:rPr>
        <w:t>AI_project</w:t>
      </w:r>
      <w:r w:rsidR="00CC5DC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DB6F6DF" w14:textId="77777777"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1F29BEA7" w14:textId="77777777" w:rsidR="008C04A9" w:rsidRPr="008C04A9" w:rsidRDefault="008C04A9" w:rsidP="008C04A9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14:paraId="1F83DDF8" w14:textId="77777777" w:rsidR="00984FAB" w:rsidRDefault="00984FAB">
      <w:pPr>
        <w:pStyle w:val="a4"/>
        <w:jc w:val="right"/>
      </w:pPr>
    </w:p>
    <w:p w14:paraId="20E729A5" w14:textId="77777777"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54A9954" w14:textId="77777777" w:rsidR="00984FAB" w:rsidRDefault="00984FAB">
      <w:pPr>
        <w:sectPr w:rsidR="00984FA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E932D6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60991132" w14:textId="77777777">
        <w:tc>
          <w:tcPr>
            <w:tcW w:w="2304" w:type="dxa"/>
          </w:tcPr>
          <w:p w14:paraId="12501762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59DC3B3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0696D3D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7909460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 w14:paraId="4111EBBB" w14:textId="77777777">
        <w:tc>
          <w:tcPr>
            <w:tcW w:w="2304" w:type="dxa"/>
          </w:tcPr>
          <w:p w14:paraId="6B35A1B3" w14:textId="6783747A" w:rsidR="00984FAB" w:rsidRDefault="001F5002">
            <w:pPr>
              <w:pStyle w:val="Tabletext"/>
            </w:pPr>
            <w:r>
              <w:rPr>
                <w:rFonts w:ascii="Times New Roman" w:hint="eastAsia"/>
              </w:rPr>
              <w:t>2024.6.24</w:t>
            </w:r>
          </w:p>
        </w:tc>
        <w:tc>
          <w:tcPr>
            <w:tcW w:w="1152" w:type="dxa"/>
          </w:tcPr>
          <w:p w14:paraId="03893782" w14:textId="5CB12132" w:rsidR="00984FAB" w:rsidRDefault="00401335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422323DC" w14:textId="7C452D02" w:rsidR="00984FAB" w:rsidRDefault="006A7BE2">
            <w:pPr>
              <w:pStyle w:val="Tabletext"/>
            </w:pPr>
            <w:r>
              <w:rPr>
                <w:rFonts w:ascii="Times New Roman" w:hint="eastAsia"/>
              </w:rPr>
              <w:t>初步设定了项目计划</w:t>
            </w:r>
            <w:r w:rsidR="00260BBF">
              <w:rPr>
                <w:rFonts w:ascii="Times New Roman" w:hint="eastAsia"/>
              </w:rPr>
              <w:t>与迭代方案</w:t>
            </w:r>
          </w:p>
        </w:tc>
        <w:tc>
          <w:tcPr>
            <w:tcW w:w="2304" w:type="dxa"/>
          </w:tcPr>
          <w:p w14:paraId="59237A26" w14:textId="2B2A2B0A" w:rsidR="00984FAB" w:rsidRDefault="00AF2EF9">
            <w:pPr>
              <w:pStyle w:val="Tabletext"/>
            </w:pPr>
            <w:r>
              <w:rPr>
                <w:rFonts w:ascii="Times New Roman" w:hint="eastAsia"/>
              </w:rPr>
              <w:t>赵楷越</w:t>
            </w:r>
          </w:p>
        </w:tc>
      </w:tr>
      <w:tr w:rsidR="00984FAB" w14:paraId="6FEA752B" w14:textId="77777777">
        <w:tc>
          <w:tcPr>
            <w:tcW w:w="2304" w:type="dxa"/>
          </w:tcPr>
          <w:p w14:paraId="678D3C4C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304F27DF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67B95DF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4D55CEC7" w14:textId="77777777" w:rsidR="00984FAB" w:rsidRDefault="00984FAB">
            <w:pPr>
              <w:pStyle w:val="Tabletext"/>
            </w:pPr>
          </w:p>
        </w:tc>
      </w:tr>
      <w:tr w:rsidR="00984FAB" w14:paraId="5C547FDE" w14:textId="77777777">
        <w:tc>
          <w:tcPr>
            <w:tcW w:w="2304" w:type="dxa"/>
          </w:tcPr>
          <w:p w14:paraId="109DDA66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12D04490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5AE3030E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51F91982" w14:textId="77777777" w:rsidR="00984FAB" w:rsidRDefault="00984FAB">
            <w:pPr>
              <w:pStyle w:val="Tabletext"/>
            </w:pPr>
          </w:p>
        </w:tc>
      </w:tr>
      <w:tr w:rsidR="00984FAB" w14:paraId="0A359064" w14:textId="77777777">
        <w:tc>
          <w:tcPr>
            <w:tcW w:w="2304" w:type="dxa"/>
          </w:tcPr>
          <w:p w14:paraId="30BA5A37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7823BF67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0E72C0F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63608E07" w14:textId="77777777" w:rsidR="00984FAB" w:rsidRDefault="00984FAB">
            <w:pPr>
              <w:pStyle w:val="Tabletext"/>
            </w:pPr>
          </w:p>
        </w:tc>
      </w:tr>
    </w:tbl>
    <w:p w14:paraId="43F10ABE" w14:textId="77777777" w:rsidR="00984FAB" w:rsidRDefault="00984FAB"/>
    <w:p w14:paraId="113600A1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FC2DFA7" w14:textId="77777777"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14:paraId="520AE83A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BDBC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AA370F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EF9E9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65A13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A837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229C0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E86318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E8055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E3D61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859FD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528AC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A37FB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74D8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15D072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781EFA" w14:textId="6D58CB09" w:rsidR="00250CFA" w:rsidRDefault="00250CFA" w:rsidP="009027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492ABE" w14:textId="77777777"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36F9B7A1" w14:textId="77777777" w:rsidR="00984FAB" w:rsidRDefault="00984FAB" w:rsidP="008C04A9"/>
    <w:p w14:paraId="250677F4" w14:textId="77777777" w:rsidR="00984FAB" w:rsidRDefault="00984FAB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14:paraId="043484AA" w14:textId="77777777" w:rsidR="00984FAB" w:rsidRDefault="00C3475D">
      <w:pPr>
        <w:pStyle w:val="InfoBlue"/>
      </w:pPr>
      <w:r>
        <w:rPr>
          <w:rFonts w:hint="eastAsia"/>
          <w:b/>
        </w:rPr>
        <w:t>[</w:t>
      </w:r>
      <w:r w:rsidR="006F3A6C">
        <w:rPr>
          <w:rFonts w:hint="eastAsia"/>
          <w:b/>
        </w:rPr>
        <w:t>软件项目计划</w:t>
      </w:r>
      <w:r w:rsidR="00984FAB">
        <w:rPr>
          <w:rFonts w:hint="eastAsia"/>
        </w:rPr>
        <w:t>的简介应提供整个文档的概述。它应包括此</w:t>
      </w:r>
      <w:r w:rsidR="006F3A6C">
        <w:rPr>
          <w:rFonts w:hint="eastAsia"/>
          <w:b/>
        </w:rPr>
        <w:t>软件项目计划</w:t>
      </w:r>
      <w:r w:rsidR="00984FAB">
        <w:rPr>
          <w:rFonts w:hint="eastAsia"/>
        </w:rPr>
        <w:t>的目的、范围、定义、首字母缩写词、缩略语、参考资料和概述。</w:t>
      </w:r>
      <w:r w:rsidR="00984FAB">
        <w:t>]</w:t>
      </w:r>
    </w:p>
    <w:p w14:paraId="6DD229FF" w14:textId="77777777" w:rsidR="00984FAB" w:rsidRDefault="00984FAB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32A21D57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阐明此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的目的。</w:t>
      </w:r>
      <w:r>
        <w:t>]</w:t>
      </w:r>
    </w:p>
    <w:p w14:paraId="104C5645" w14:textId="77777777" w:rsidR="00984FAB" w:rsidRDefault="00984FAB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13B51DD4" w14:textId="0F8DE74D" w:rsidR="0090785D" w:rsidRPr="0090785D" w:rsidRDefault="0090785D" w:rsidP="0090785D">
      <w:pPr>
        <w:pStyle w:val="a9"/>
        <w:rPr>
          <w:rFonts w:hint="eastAsia"/>
        </w:rPr>
      </w:pPr>
      <w:r>
        <w:rPr>
          <w:rFonts w:hint="eastAsia"/>
        </w:rPr>
        <w:t>相关项目</w:t>
      </w:r>
      <w:r>
        <w:rPr>
          <w:rFonts w:hint="eastAsia"/>
        </w:rPr>
        <w:t>：</w:t>
      </w:r>
      <w:r w:rsidR="00BD1DBB">
        <w:rPr>
          <w:rFonts w:hint="eastAsia"/>
        </w:rPr>
        <w:t>所有doc目录下的文档</w:t>
      </w:r>
      <w:r w:rsidR="003E3DC6">
        <w:rPr>
          <w:rFonts w:hint="eastAsia"/>
        </w:rPr>
        <w:t>（</w:t>
      </w:r>
      <w:r w:rsidR="003E3DC6">
        <w:rPr>
          <w:rFonts w:hint="eastAsia"/>
        </w:rPr>
        <w:t>迭代计划、迭代评估报告、软件架构文档、软件项目计划、软件需求规约、系统测试报告、系统测试用例、项目总结报告</w:t>
      </w:r>
      <w:r w:rsidR="003E3DC6">
        <w:rPr>
          <w:rFonts w:hint="eastAsia"/>
        </w:rPr>
        <w:t>）</w:t>
      </w:r>
      <w:r w:rsidR="00BD1DBB">
        <w:rPr>
          <w:rFonts w:hint="eastAsia"/>
        </w:rPr>
        <w:t>以及所有code目录下的代码</w:t>
      </w:r>
    </w:p>
    <w:p w14:paraId="2F896CBF" w14:textId="77777777" w:rsidR="00984FAB" w:rsidRDefault="00984FAB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5700"/>
        <w:gridCol w:w="3650"/>
      </w:tblGrid>
      <w:tr w:rsidR="00DC1A08" w14:paraId="230795C6" w14:textId="77777777" w:rsidTr="009336E1">
        <w:trPr>
          <w:trHeight w:val="20"/>
        </w:trPr>
        <w:tc>
          <w:tcPr>
            <w:tcW w:w="3048" w:type="pct"/>
          </w:tcPr>
          <w:p w14:paraId="1F77695E" w14:textId="77777777" w:rsidR="00DC1A08" w:rsidRDefault="00DC1A08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1952" w:type="pct"/>
          </w:tcPr>
          <w:p w14:paraId="4311F598" w14:textId="77777777" w:rsidR="00DC1A08" w:rsidRDefault="00DC1A08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9336E1" w14:paraId="2568BCB7" w14:textId="77777777" w:rsidTr="009336E1">
        <w:trPr>
          <w:trHeight w:val="20"/>
        </w:trPr>
        <w:tc>
          <w:tcPr>
            <w:tcW w:w="3048" w:type="pct"/>
          </w:tcPr>
          <w:p w14:paraId="75098054" w14:textId="185710B5" w:rsidR="009336E1" w:rsidRDefault="009336E1" w:rsidP="00893462">
            <w:pPr>
              <w:pStyle w:val="a9"/>
              <w:ind w:left="0"/>
              <w:jc w:val="center"/>
            </w:pPr>
            <w:r w:rsidRPr="005F082B">
              <w:t>Product Positioning</w:t>
            </w:r>
          </w:p>
        </w:tc>
        <w:tc>
          <w:tcPr>
            <w:tcW w:w="1952" w:type="pct"/>
          </w:tcPr>
          <w:p w14:paraId="088D0796" w14:textId="38665970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产品定位</w:t>
            </w:r>
          </w:p>
        </w:tc>
      </w:tr>
      <w:tr w:rsidR="009336E1" w14:paraId="1B0A4296" w14:textId="77777777" w:rsidTr="009336E1">
        <w:trPr>
          <w:trHeight w:val="20"/>
        </w:trPr>
        <w:tc>
          <w:tcPr>
            <w:tcW w:w="3048" w:type="pct"/>
          </w:tcPr>
          <w:p w14:paraId="3E1C8D4D" w14:textId="19413062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Stakeholder</w:t>
            </w:r>
          </w:p>
        </w:tc>
        <w:tc>
          <w:tcPr>
            <w:tcW w:w="1952" w:type="pct"/>
          </w:tcPr>
          <w:p w14:paraId="68658E20" w14:textId="4A648BA7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</w:tr>
      <w:tr w:rsidR="009336E1" w14:paraId="05A9D58B" w14:textId="77777777" w:rsidTr="009336E1">
        <w:trPr>
          <w:trHeight w:val="20"/>
        </w:trPr>
        <w:tc>
          <w:tcPr>
            <w:tcW w:w="3048" w:type="pct"/>
          </w:tcPr>
          <w:p w14:paraId="19ABA7E8" w14:textId="68BF8289" w:rsidR="009336E1" w:rsidRDefault="009336E1" w:rsidP="00893462">
            <w:pPr>
              <w:pStyle w:val="a9"/>
              <w:ind w:left="0"/>
              <w:jc w:val="center"/>
            </w:pPr>
            <w:r w:rsidRPr="005F082B">
              <w:t>Dependency Relationship</w:t>
            </w:r>
          </w:p>
        </w:tc>
        <w:tc>
          <w:tcPr>
            <w:tcW w:w="1952" w:type="pct"/>
          </w:tcPr>
          <w:p w14:paraId="69553A48" w14:textId="0EBBAAE7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依赖关系</w:t>
            </w:r>
          </w:p>
        </w:tc>
      </w:tr>
      <w:tr w:rsidR="009336E1" w14:paraId="6A59E6F1" w14:textId="77777777" w:rsidTr="009336E1">
        <w:trPr>
          <w:trHeight w:val="20"/>
        </w:trPr>
        <w:tc>
          <w:tcPr>
            <w:tcW w:w="3048" w:type="pct"/>
          </w:tcPr>
          <w:p w14:paraId="5F71F2DC" w14:textId="73D10B02" w:rsidR="009336E1" w:rsidRDefault="009336E1" w:rsidP="00893462">
            <w:pPr>
              <w:pStyle w:val="a9"/>
              <w:ind w:left="0"/>
              <w:jc w:val="center"/>
            </w:pPr>
            <w:r w:rsidRPr="005F082B">
              <w:t>Constraints</w:t>
            </w:r>
          </w:p>
        </w:tc>
        <w:tc>
          <w:tcPr>
            <w:tcW w:w="1952" w:type="pct"/>
          </w:tcPr>
          <w:p w14:paraId="317ED90F" w14:textId="61799C09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9336E1" w14:paraId="47DFFF2D" w14:textId="77777777" w:rsidTr="009336E1">
        <w:trPr>
          <w:trHeight w:val="20"/>
        </w:trPr>
        <w:tc>
          <w:tcPr>
            <w:tcW w:w="3048" w:type="pct"/>
          </w:tcPr>
          <w:p w14:paraId="15FDAB3B" w14:textId="43B475D4" w:rsidR="009336E1" w:rsidRDefault="009336E1" w:rsidP="00893462">
            <w:pPr>
              <w:pStyle w:val="a9"/>
              <w:ind w:left="0"/>
              <w:jc w:val="center"/>
            </w:pPr>
            <w:r w:rsidRPr="005F082B">
              <w:t>Usability</w:t>
            </w:r>
          </w:p>
        </w:tc>
        <w:tc>
          <w:tcPr>
            <w:tcW w:w="1952" w:type="pct"/>
          </w:tcPr>
          <w:p w14:paraId="3F9EBDB1" w14:textId="497D33FF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易用性</w:t>
            </w:r>
          </w:p>
        </w:tc>
      </w:tr>
      <w:tr w:rsidR="009336E1" w14:paraId="46B7DE56" w14:textId="77777777" w:rsidTr="009336E1">
        <w:trPr>
          <w:trHeight w:val="20"/>
        </w:trPr>
        <w:tc>
          <w:tcPr>
            <w:tcW w:w="3048" w:type="pct"/>
          </w:tcPr>
          <w:p w14:paraId="774D2CF2" w14:textId="3F19FF57" w:rsidR="009336E1" w:rsidRDefault="009336E1" w:rsidP="00893462">
            <w:pPr>
              <w:pStyle w:val="a9"/>
              <w:ind w:left="0"/>
              <w:jc w:val="center"/>
            </w:pPr>
            <w:r w:rsidRPr="005F082B">
              <w:t>Reliability</w:t>
            </w:r>
          </w:p>
        </w:tc>
        <w:tc>
          <w:tcPr>
            <w:tcW w:w="1952" w:type="pct"/>
          </w:tcPr>
          <w:p w14:paraId="66C24AAE" w14:textId="467C70C3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可靠性</w:t>
            </w:r>
          </w:p>
        </w:tc>
      </w:tr>
      <w:tr w:rsidR="009336E1" w14:paraId="360D5838" w14:textId="77777777" w:rsidTr="009336E1">
        <w:trPr>
          <w:trHeight w:val="20"/>
        </w:trPr>
        <w:tc>
          <w:tcPr>
            <w:tcW w:w="3048" w:type="pct"/>
          </w:tcPr>
          <w:p w14:paraId="16D95D04" w14:textId="7E5CE06E" w:rsidR="009336E1" w:rsidRDefault="009336E1" w:rsidP="00893462">
            <w:pPr>
              <w:pStyle w:val="a9"/>
              <w:ind w:left="0"/>
              <w:jc w:val="center"/>
            </w:pPr>
            <w:r w:rsidRPr="005F082B">
              <w:t>Priority</w:t>
            </w:r>
          </w:p>
        </w:tc>
        <w:tc>
          <w:tcPr>
            <w:tcW w:w="1952" w:type="pct"/>
          </w:tcPr>
          <w:p w14:paraId="2BD218C7" w14:textId="3F1536A4" w:rsidR="009336E1" w:rsidRDefault="009336E1" w:rsidP="0089346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优先级</w:t>
            </w:r>
          </w:p>
        </w:tc>
      </w:tr>
    </w:tbl>
    <w:p w14:paraId="63CF988D" w14:textId="6FDA87A0" w:rsidR="00C06EEA" w:rsidRDefault="00984FAB" w:rsidP="00C06EEA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1F84AE45" w14:textId="77777777" w:rsidR="00793B3B" w:rsidRPr="00C81A14" w:rsidRDefault="00793B3B" w:rsidP="00793B3B">
      <w:pPr>
        <w:pStyle w:val="InfoBlue"/>
        <w:rPr>
          <w:i w:val="0"/>
          <w:noProof/>
          <w:color w:val="auto"/>
        </w:rPr>
      </w:pPr>
      <w:bookmarkStart w:id="5" w:name="_Toc76678171"/>
      <w:r w:rsidRPr="00712C28">
        <w:rPr>
          <w:rFonts w:hint="eastAsia"/>
          <w:i w:val="0"/>
          <w:noProof/>
          <w:color w:val="auto"/>
        </w:rPr>
        <w:t>[1]沈备军,陈昊鹏,陈雨婷.软件工程原理[</w:t>
      </w:r>
      <w:r w:rsidRPr="00712C28">
        <w:rPr>
          <w:i w:val="0"/>
          <w:noProof/>
          <w:color w:val="auto"/>
        </w:rPr>
        <w:t>M]</w:t>
      </w:r>
      <w:r w:rsidRPr="00712C28">
        <w:rPr>
          <w:rFonts w:hint="eastAsia"/>
          <w:i w:val="0"/>
          <w:noProof/>
          <w:color w:val="auto"/>
        </w:rPr>
        <w:t>北京:高等教育出版社,</w:t>
      </w:r>
      <w:r w:rsidRPr="00712C28">
        <w:rPr>
          <w:i w:val="0"/>
          <w:noProof/>
          <w:color w:val="auto"/>
        </w:rPr>
        <w:t>2013.</w:t>
      </w:r>
    </w:p>
    <w:p w14:paraId="3AA211CF" w14:textId="77777777" w:rsidR="00984FAB" w:rsidRDefault="00984FAB">
      <w:pPr>
        <w:pStyle w:val="1"/>
      </w:pPr>
      <w:r>
        <w:rPr>
          <w:rFonts w:hint="eastAsia"/>
        </w:rPr>
        <w:t>项目概述</w:t>
      </w:r>
      <w:bookmarkEnd w:id="5"/>
    </w:p>
    <w:p w14:paraId="76920F42" w14:textId="77777777"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5C6047BE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简要说明此项目的目的与目标。</w:t>
      </w:r>
      <w:r>
        <w:t>]</w:t>
      </w:r>
    </w:p>
    <w:p w14:paraId="5341424E" w14:textId="332E30D0" w:rsidR="00B00FBF" w:rsidRDefault="00B00FBF" w:rsidP="00B00FBF">
      <w:pPr>
        <w:pStyle w:val="a9"/>
      </w:pPr>
      <w:r>
        <w:rPr>
          <w:rFonts w:hint="eastAsia"/>
        </w:rPr>
        <w:t>目的：</w:t>
      </w:r>
    </w:p>
    <w:p w14:paraId="1B86025A" w14:textId="68616F4C" w:rsidR="00B00FBF" w:rsidRPr="00B00FBF" w:rsidRDefault="00B00FBF" w:rsidP="00B00FBF">
      <w:pPr>
        <w:pStyle w:val="a9"/>
        <w:rPr>
          <w:rFonts w:hint="eastAsia"/>
        </w:rPr>
      </w:pPr>
      <w:r>
        <w:rPr>
          <w:rFonts w:hint="eastAsia"/>
        </w:rPr>
        <w:t>目标：</w:t>
      </w:r>
    </w:p>
    <w:p w14:paraId="74AD2C19" w14:textId="77777777" w:rsidR="00984FAB" w:rsidRDefault="00984FAB">
      <w:pPr>
        <w:pStyle w:val="2"/>
      </w:pPr>
      <w:bookmarkStart w:id="7" w:name="_Toc76678173"/>
      <w:r>
        <w:rPr>
          <w:rFonts w:hint="eastAsia"/>
        </w:rPr>
        <w:t>假设与约束</w:t>
      </w:r>
      <w:bookmarkEnd w:id="7"/>
    </w:p>
    <w:p w14:paraId="53F8289D" w14:textId="0C6CB5CC" w:rsidR="00357451" w:rsidRDefault="00357451" w:rsidP="00357451">
      <w:pPr>
        <w:pStyle w:val="a9"/>
        <w:rPr>
          <w:rFonts w:hint="eastAsia"/>
        </w:rPr>
      </w:pPr>
      <w:r>
        <w:rPr>
          <w:rFonts w:hint="eastAsia"/>
        </w:rPr>
        <w:t>预算</w:t>
      </w:r>
      <w:r>
        <w:rPr>
          <w:rFonts w:hint="eastAsia"/>
        </w:rPr>
        <w:t>：</w:t>
      </w:r>
      <w:r w:rsidR="001B74E8">
        <w:rPr>
          <w:rFonts w:hint="eastAsia"/>
        </w:rPr>
        <w:t>3000元华为云代金券</w:t>
      </w:r>
    </w:p>
    <w:p w14:paraId="386B0F02" w14:textId="2B7CB298" w:rsidR="00357451" w:rsidRDefault="00357451" w:rsidP="00357451">
      <w:pPr>
        <w:pStyle w:val="a9"/>
      </w:pPr>
      <w:r>
        <w:rPr>
          <w:rFonts w:hint="eastAsia"/>
        </w:rPr>
        <w:t>人员</w:t>
      </w:r>
      <w:r>
        <w:rPr>
          <w:rFonts w:hint="eastAsia"/>
        </w:rPr>
        <w:t>：</w:t>
      </w:r>
      <w:r w:rsidR="00A21EEB">
        <w:rPr>
          <w:rFonts w:hint="eastAsia"/>
        </w:rPr>
        <w:t>小组成员共5人</w:t>
      </w:r>
    </w:p>
    <w:p w14:paraId="256D23B9" w14:textId="07345643" w:rsidR="00357451" w:rsidRDefault="00357451" w:rsidP="00357451">
      <w:pPr>
        <w:pStyle w:val="a9"/>
      </w:pPr>
      <w:r>
        <w:rPr>
          <w:rFonts w:hint="eastAsia"/>
        </w:rPr>
        <w:t>设备</w:t>
      </w:r>
      <w:r>
        <w:rPr>
          <w:rFonts w:hint="eastAsia"/>
        </w:rPr>
        <w:t>：</w:t>
      </w:r>
      <w:r w:rsidR="00CC62CC">
        <w:rPr>
          <w:rFonts w:hint="eastAsia"/>
        </w:rPr>
        <w:t>购置的华为云服务器、以及小组成员的电脑设备</w:t>
      </w:r>
    </w:p>
    <w:p w14:paraId="7BF36758" w14:textId="2297EBF6" w:rsidR="00357451" w:rsidRPr="00357451" w:rsidRDefault="00357451" w:rsidP="00357451">
      <w:pPr>
        <w:pStyle w:val="a9"/>
        <w:rPr>
          <w:rFonts w:hint="eastAsia"/>
        </w:rPr>
      </w:pPr>
      <w:r>
        <w:rPr>
          <w:rFonts w:hint="eastAsia"/>
        </w:rPr>
        <w:t>时间表</w:t>
      </w:r>
      <w:r>
        <w:rPr>
          <w:rFonts w:hint="eastAsia"/>
        </w:rPr>
        <w:t>：</w:t>
      </w:r>
      <w:r w:rsidR="00CF2776">
        <w:rPr>
          <w:rFonts w:hint="eastAsia"/>
        </w:rPr>
        <w:t>2024年</w:t>
      </w:r>
      <w:r w:rsidR="00AB6858" w:rsidRPr="00FE56FC">
        <w:t>6</w:t>
      </w:r>
      <w:r w:rsidR="00AB6858" w:rsidRPr="00FE56FC">
        <w:rPr>
          <w:rFonts w:hint="eastAsia"/>
        </w:rPr>
        <w:t>月</w:t>
      </w:r>
      <w:r w:rsidR="00AB6858" w:rsidRPr="00FE56FC">
        <w:t>24</w:t>
      </w:r>
      <w:r w:rsidR="00AB6858" w:rsidRPr="00FE56FC">
        <w:rPr>
          <w:rFonts w:hint="eastAsia"/>
        </w:rPr>
        <w:t>日</w:t>
      </w:r>
      <w:r w:rsidR="00FE56FC">
        <w:tab/>
      </w:r>
      <w:r w:rsidR="00CF2776" w:rsidRPr="00FE56FC">
        <w:rPr>
          <w:rFonts w:hint="eastAsia"/>
        </w:rPr>
        <w:t>至</w:t>
      </w:r>
      <w:r w:rsidR="00FE56FC">
        <w:tab/>
      </w:r>
      <w:r w:rsidR="00FE56FC">
        <w:rPr>
          <w:rFonts w:hint="eastAsia"/>
        </w:rPr>
        <w:t>2024年</w:t>
      </w:r>
      <w:r w:rsidR="00AB6858" w:rsidRPr="00FE56FC">
        <w:rPr>
          <w:rFonts w:hint="eastAsia"/>
        </w:rPr>
        <w:t>9月</w:t>
      </w:r>
      <w:r w:rsidR="00AB6858" w:rsidRPr="00FE56FC">
        <w:t>13</w:t>
      </w:r>
      <w:r w:rsidR="00AB6858" w:rsidRPr="00FE56FC">
        <w:rPr>
          <w:rFonts w:hint="eastAsia"/>
        </w:rPr>
        <w:t>日</w:t>
      </w:r>
    </w:p>
    <w:p w14:paraId="48ADFF71" w14:textId="391B060F" w:rsidR="00984FAB" w:rsidRDefault="00984FAB" w:rsidP="00877667">
      <w:pPr>
        <w:pStyle w:val="2"/>
      </w:pPr>
      <w:bookmarkStart w:id="8" w:name="_Toc76678174"/>
      <w:r>
        <w:rPr>
          <w:rFonts w:hint="eastAsia"/>
        </w:rPr>
        <w:lastRenderedPageBreak/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8"/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860B39" w14:paraId="2AE45197" w14:textId="77777777" w:rsidTr="00860B39">
        <w:tc>
          <w:tcPr>
            <w:tcW w:w="2252" w:type="dxa"/>
          </w:tcPr>
          <w:p w14:paraId="1270A6C2" w14:textId="1804567C" w:rsidR="00860B39" w:rsidRDefault="00860B39" w:rsidP="00860B3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6378" w:type="dxa"/>
          </w:tcPr>
          <w:p w14:paraId="06BA0F29" w14:textId="52EEEAE4" w:rsidR="00860B39" w:rsidRDefault="00835FA2" w:rsidP="00860B3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迭代计划、迭代评估报告、软件架构文档、软件项目计划、软件需求规约、系统测试报告、系统测试用例、项目总结报告</w:t>
            </w:r>
          </w:p>
        </w:tc>
      </w:tr>
      <w:tr w:rsidR="00860B39" w14:paraId="2C8FED49" w14:textId="77777777" w:rsidTr="00860B39">
        <w:tc>
          <w:tcPr>
            <w:tcW w:w="2252" w:type="dxa"/>
          </w:tcPr>
          <w:p w14:paraId="141AE274" w14:textId="36CB77BA" w:rsidR="00860B39" w:rsidRDefault="00860B39" w:rsidP="00860B3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6378" w:type="dxa"/>
          </w:tcPr>
          <w:p w14:paraId="666E3263" w14:textId="5F29A2D9" w:rsidR="00860B39" w:rsidRDefault="00C007E9" w:rsidP="00860B3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前端代码、后端代码</w:t>
            </w:r>
          </w:p>
        </w:tc>
      </w:tr>
      <w:tr w:rsidR="00594DE6" w14:paraId="62828972" w14:textId="77777777" w:rsidTr="00860B39">
        <w:tc>
          <w:tcPr>
            <w:tcW w:w="2252" w:type="dxa"/>
          </w:tcPr>
          <w:p w14:paraId="2A81DEA3" w14:textId="7BB774E3" w:rsidR="00594DE6" w:rsidRDefault="00594DE6" w:rsidP="00860B39">
            <w:pPr>
              <w:pStyle w:val="a9"/>
              <w:ind w:left="0"/>
              <w:rPr>
                <w:rFonts w:hint="eastAsia"/>
              </w:rPr>
            </w:pPr>
            <w:r>
              <w:t>数据</w:t>
            </w:r>
          </w:p>
        </w:tc>
        <w:tc>
          <w:tcPr>
            <w:tcW w:w="6378" w:type="dxa"/>
          </w:tcPr>
          <w:p w14:paraId="5346E9C2" w14:textId="657045CA" w:rsidR="00594DE6" w:rsidRDefault="00594DE6" w:rsidP="00860B39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数据库sql文件</w:t>
            </w:r>
          </w:p>
        </w:tc>
      </w:tr>
    </w:tbl>
    <w:p w14:paraId="562D733B" w14:textId="77777777" w:rsidR="00984FAB" w:rsidRDefault="00984FAB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4154D965" w14:textId="012311CD" w:rsidR="00532D05" w:rsidRDefault="00532D05" w:rsidP="00532D05">
      <w:pPr>
        <w:pStyle w:val="a9"/>
      </w:pPr>
      <w:r>
        <w:rPr>
          <w:rFonts w:hint="eastAsia"/>
        </w:rPr>
        <w:t>项目管理：赵楷越</w:t>
      </w:r>
    </w:p>
    <w:p w14:paraId="636D0541" w14:textId="55C2A099" w:rsidR="00532D05" w:rsidRDefault="005162C4" w:rsidP="00532D05">
      <w:pPr>
        <w:pStyle w:val="a9"/>
      </w:pPr>
      <w:r>
        <w:rPr>
          <w:rFonts w:hint="eastAsia"/>
        </w:rPr>
        <w:t>代码控制：朱涵</w:t>
      </w:r>
    </w:p>
    <w:p w14:paraId="52BB3986" w14:textId="0776D5E0" w:rsidR="00CC4361" w:rsidRDefault="0083698A" w:rsidP="00532D05">
      <w:pPr>
        <w:pStyle w:val="a9"/>
      </w:pPr>
      <w:r>
        <w:rPr>
          <w:rFonts w:hint="eastAsia"/>
        </w:rPr>
        <w:t>界面设计：孙恬然</w:t>
      </w:r>
    </w:p>
    <w:p w14:paraId="76C641FA" w14:textId="5982DDEA" w:rsidR="00CC4361" w:rsidRDefault="00CC4361" w:rsidP="00532D05">
      <w:pPr>
        <w:pStyle w:val="a9"/>
        <w:rPr>
          <w:rFonts w:hint="eastAsia"/>
        </w:rPr>
      </w:pPr>
      <w:r>
        <w:rPr>
          <w:rFonts w:hint="eastAsia"/>
        </w:rPr>
        <w:t>文档管理：</w:t>
      </w:r>
      <w:r w:rsidR="00365AE4">
        <w:rPr>
          <w:rFonts w:hint="eastAsia"/>
        </w:rPr>
        <w:t>齐佳怡</w:t>
      </w:r>
    </w:p>
    <w:p w14:paraId="75E4CE27" w14:textId="0F3DF0E2" w:rsidR="00CC4361" w:rsidRPr="00532D05" w:rsidRDefault="00CC4361" w:rsidP="00532D05">
      <w:pPr>
        <w:pStyle w:val="a9"/>
        <w:rPr>
          <w:rFonts w:hint="eastAsia"/>
        </w:rPr>
      </w:pPr>
      <w:r>
        <w:rPr>
          <w:rFonts w:hint="eastAsia"/>
        </w:rPr>
        <w:t>质量控制：</w:t>
      </w:r>
      <w:r w:rsidRPr="00CC4361">
        <w:rPr>
          <w:rFonts w:hint="eastAsia"/>
        </w:rPr>
        <w:t>骆镒妤</w:t>
      </w:r>
    </w:p>
    <w:p w14:paraId="3236202D" w14:textId="77777777" w:rsidR="00984FAB" w:rsidRDefault="008C04A9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14:paraId="19E49201" w14:textId="2059D8C3" w:rsidR="008C04A9" w:rsidRDefault="008C04A9" w:rsidP="006D2816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14:paraId="3492137C" w14:textId="77777777" w:rsidTr="00C3475D">
        <w:tc>
          <w:tcPr>
            <w:tcW w:w="835" w:type="dxa"/>
          </w:tcPr>
          <w:p w14:paraId="70C1E3E9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595160A6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21F595A6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657AD6DF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14:paraId="558075CC" w14:textId="77777777" w:rsidTr="00C3475D">
        <w:tc>
          <w:tcPr>
            <w:tcW w:w="835" w:type="dxa"/>
          </w:tcPr>
          <w:p w14:paraId="63025A28" w14:textId="756B0C86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6C498FC3" w14:textId="43DEEFDF" w:rsidR="00C3475D" w:rsidRDefault="00290D72" w:rsidP="00C3475D">
            <w:pPr>
              <w:pStyle w:val="a9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3244" w:type="dxa"/>
          </w:tcPr>
          <w:p w14:paraId="5D1D26DF" w14:textId="4B45C263" w:rsidR="00C3475D" w:rsidRDefault="0044131D" w:rsidP="00C3475D">
            <w:pPr>
              <w:pStyle w:val="a9"/>
              <w:ind w:left="0"/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项目的需求可能不明确或不断变化，导致开发过程中频繁调整，影响进度和质量。</w:t>
            </w:r>
          </w:p>
        </w:tc>
        <w:tc>
          <w:tcPr>
            <w:tcW w:w="2834" w:type="dxa"/>
          </w:tcPr>
          <w:p w14:paraId="3393B784" w14:textId="77777777" w:rsidR="00912B23" w:rsidRDefault="00912B23" w:rsidP="00C3475D">
            <w:pPr>
              <w:pStyle w:val="a9"/>
              <w:ind w:left="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1.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确保需求收集的全面性和准确性，明确项目范围。</w:t>
            </w:r>
          </w:p>
          <w:p w14:paraId="42691CBE" w14:textId="2E5DF47D" w:rsidR="00C3475D" w:rsidRPr="00DA6D40" w:rsidRDefault="00912B23" w:rsidP="00C3475D">
            <w:pPr>
              <w:pStyle w:val="a9"/>
              <w:ind w:left="0"/>
              <w:rPr>
                <w:rFonts w:ascii="Segoe UI" w:hAnsi="Segoe UI" w:cs="Segoe UI" w:hint="eastAsia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2.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定期</w:t>
            </w:r>
            <w:r w:rsidR="00B54A48">
              <w:rPr>
                <w:rFonts w:ascii="Segoe UI" w:hAnsi="Segoe UI" w:cs="Segoe UI" w:hint="eastAsia"/>
                <w:color w:val="24292F"/>
                <w:sz w:val="21"/>
                <w:szCs w:val="21"/>
                <w:shd w:val="clear" w:color="auto" w:fill="FFFFFF"/>
              </w:rPr>
              <w:t>在组内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沟通确认需求变化，并及时更新需求文档。</w:t>
            </w:r>
            <w:r w:rsidR="00DA6D4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实施变更控制流程，</w:t>
            </w:r>
            <w:r w:rsidR="00DA6D40">
              <w:rPr>
                <w:rFonts w:ascii="Segoe UI" w:hAnsi="Segoe UI" w:cs="Segoe UI" w:hint="eastAsia"/>
                <w:color w:val="24292F"/>
                <w:sz w:val="21"/>
                <w:szCs w:val="21"/>
                <w:shd w:val="clear" w:color="auto" w:fill="FFFFFF"/>
              </w:rPr>
              <w:t>通过评审</w:t>
            </w:r>
            <w:r w:rsidR="00DA6D4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评估和批准需求更改。</w:t>
            </w:r>
          </w:p>
        </w:tc>
      </w:tr>
      <w:tr w:rsidR="00C3475D" w14:paraId="015C13ED" w14:textId="77777777" w:rsidTr="00C3475D">
        <w:tc>
          <w:tcPr>
            <w:tcW w:w="835" w:type="dxa"/>
          </w:tcPr>
          <w:p w14:paraId="3C33E59B" w14:textId="26CC6BDD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2DFC44A0" w14:textId="573A6EB4" w:rsidR="00C3475D" w:rsidRDefault="00290D72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14:paraId="41E17562" w14:textId="12548495" w:rsidR="00C3475D" w:rsidRDefault="007C67C1" w:rsidP="00C3475D">
            <w:pPr>
              <w:pStyle w:val="a9"/>
              <w:ind w:left="0"/>
            </w:pPr>
            <w:r w:rsidRPr="007C67C1">
              <w:rPr>
                <w:rFonts w:hint="eastAsia"/>
              </w:rPr>
              <w:t>使用新技术或未成熟技术可能导致开发困难、性能问题或技术不可行性。</w:t>
            </w:r>
          </w:p>
        </w:tc>
        <w:tc>
          <w:tcPr>
            <w:tcW w:w="2834" w:type="dxa"/>
          </w:tcPr>
          <w:p w14:paraId="42F853AB" w14:textId="77777777" w:rsidR="00AB36FD" w:rsidRPr="00BC5583" w:rsidRDefault="00B53873" w:rsidP="00C3475D">
            <w:pPr>
              <w:pStyle w:val="a9"/>
              <w:ind w:left="0"/>
            </w:pPr>
            <w:r w:rsidRPr="00BC5583">
              <w:t>1. 在项目初期进行技术可行性研究和技术选型。</w:t>
            </w:r>
          </w:p>
          <w:p w14:paraId="0161007B" w14:textId="35F7AD3D" w:rsidR="00C3475D" w:rsidRPr="00BC5583" w:rsidRDefault="007D3DA8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 w:rsidR="00B53873" w:rsidRPr="00BC5583">
              <w:t>. 制定备用技术方案，以备主要技术遇到问题时切换。</w:t>
            </w:r>
          </w:p>
        </w:tc>
      </w:tr>
      <w:tr w:rsidR="00C3475D" w14:paraId="60AA5886" w14:textId="77777777" w:rsidTr="00C3475D">
        <w:tc>
          <w:tcPr>
            <w:tcW w:w="835" w:type="dxa"/>
          </w:tcPr>
          <w:p w14:paraId="44752924" w14:textId="0B52C871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</w:tcPr>
          <w:p w14:paraId="5DB81856" w14:textId="74F8016F" w:rsidR="00C3475D" w:rsidRDefault="00962E78" w:rsidP="00C3475D">
            <w:pPr>
              <w:pStyle w:val="a9"/>
              <w:ind w:left="0"/>
            </w:pPr>
            <w:r>
              <w:rPr>
                <w:rFonts w:hint="eastAsia"/>
              </w:rPr>
              <w:t>时间风险</w:t>
            </w:r>
          </w:p>
        </w:tc>
        <w:tc>
          <w:tcPr>
            <w:tcW w:w="3244" w:type="dxa"/>
          </w:tcPr>
          <w:p w14:paraId="7A8A8D0E" w14:textId="7B88FE76" w:rsidR="00C3475D" w:rsidRDefault="00414CE1" w:rsidP="00C3475D">
            <w:pPr>
              <w:pStyle w:val="a9"/>
              <w:ind w:left="0"/>
            </w:pPr>
            <w:r w:rsidRPr="00BC5583">
              <w:t>项目时间</w:t>
            </w:r>
            <w:r w:rsidR="00E85EAB" w:rsidRPr="00BC5583">
              <w:rPr>
                <w:rFonts w:hint="eastAsia"/>
              </w:rPr>
              <w:t>会受到外力事务的影响</w:t>
            </w:r>
            <w:r w:rsidRPr="00BC5583">
              <w:t>，可能无法按时完成</w:t>
            </w:r>
            <w:r w:rsidR="00EC07A2" w:rsidRPr="00BC5583">
              <w:rPr>
                <w:rFonts w:hint="eastAsia"/>
              </w:rPr>
              <w:t>每个迭代</w:t>
            </w:r>
            <w:r w:rsidRPr="00BC5583">
              <w:t>，影响项目交付</w:t>
            </w:r>
            <w:r w:rsidRPr="00BC5583">
              <w:rPr>
                <w:rFonts w:hint="eastAsia"/>
              </w:rPr>
              <w:t>。</w:t>
            </w:r>
          </w:p>
        </w:tc>
        <w:tc>
          <w:tcPr>
            <w:tcW w:w="2834" w:type="dxa"/>
          </w:tcPr>
          <w:p w14:paraId="7411F977" w14:textId="77777777" w:rsidR="00B76C4C" w:rsidRPr="00BC5583" w:rsidRDefault="00420A22" w:rsidP="00C3475D">
            <w:pPr>
              <w:pStyle w:val="a9"/>
              <w:ind w:left="0"/>
            </w:pPr>
            <w:r w:rsidRPr="00BC5583">
              <w:t>1. 制定详细的项目计划并设定合理的里程碑和时间节点。</w:t>
            </w:r>
          </w:p>
          <w:p w14:paraId="30524EEB" w14:textId="7A74F618" w:rsidR="00C3475D" w:rsidRPr="00420A22" w:rsidRDefault="00420A22" w:rsidP="00C3475D">
            <w:pPr>
              <w:pStyle w:val="a9"/>
              <w:ind w:left="0"/>
            </w:pPr>
            <w:r w:rsidRPr="00BC5583">
              <w:t>2. 定期监控项目进展，通过敏捷方法及时调整工作计划。</w:t>
            </w:r>
          </w:p>
        </w:tc>
      </w:tr>
      <w:tr w:rsidR="00C3475D" w14:paraId="70C468C7" w14:textId="77777777" w:rsidTr="00C3475D">
        <w:tc>
          <w:tcPr>
            <w:tcW w:w="835" w:type="dxa"/>
          </w:tcPr>
          <w:p w14:paraId="0212EDA4" w14:textId="01E051A6" w:rsidR="00C3475D" w:rsidRDefault="00FE2F79" w:rsidP="00C3475D">
            <w:pPr>
              <w:pStyle w:val="a9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717" w:type="dxa"/>
          </w:tcPr>
          <w:p w14:paraId="2B3361B4" w14:textId="78ACBBAC" w:rsidR="00C3475D" w:rsidRDefault="008F7BEA" w:rsidP="00C3475D">
            <w:pPr>
              <w:pStyle w:val="a9"/>
              <w:ind w:left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3244" w:type="dxa"/>
          </w:tcPr>
          <w:p w14:paraId="6D3807EA" w14:textId="167665BB" w:rsidR="00C3475D" w:rsidRDefault="0026703F" w:rsidP="00C3475D">
            <w:pPr>
              <w:pStyle w:val="a9"/>
              <w:ind w:left="0"/>
            </w:pPr>
            <w:r w:rsidRPr="0026703F">
              <w:rPr>
                <w:rFonts w:hint="eastAsia"/>
              </w:rPr>
              <w:t>项目管理不善可能导致资源分配不均、团队协作问题和项目失控。</w:t>
            </w:r>
          </w:p>
        </w:tc>
        <w:tc>
          <w:tcPr>
            <w:tcW w:w="2834" w:type="dxa"/>
          </w:tcPr>
          <w:p w14:paraId="36AC9866" w14:textId="77777777" w:rsidR="00B76C4C" w:rsidRDefault="0026703F" w:rsidP="00C3475D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  <w:r w:rsidRPr="0026703F">
              <w:rPr>
                <w:rFonts w:hint="eastAsia"/>
              </w:rPr>
              <w:t xml:space="preserve">. </w:t>
            </w:r>
            <w:r w:rsidR="008A51C1">
              <w:rPr>
                <w:rFonts w:hint="eastAsia"/>
              </w:rPr>
              <w:t>每天早上进行立会、并</w:t>
            </w:r>
            <w:r w:rsidRPr="0026703F">
              <w:rPr>
                <w:rFonts w:hint="eastAsia"/>
              </w:rPr>
              <w:t>定期召开项目会议，跟踪项目进展和解决问题。</w:t>
            </w:r>
          </w:p>
          <w:p w14:paraId="19947E77" w14:textId="709C4915" w:rsidR="00C3475D" w:rsidRDefault="0026703F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 w:rsidRPr="0026703F">
              <w:rPr>
                <w:rFonts w:hint="eastAsia"/>
              </w:rPr>
              <w:t>. 建立清晰的沟通渠道和责任分配机制，促进团队协作。</w:t>
            </w:r>
          </w:p>
        </w:tc>
      </w:tr>
    </w:tbl>
    <w:p w14:paraId="08FE8032" w14:textId="273DF10B" w:rsidR="00C3475D" w:rsidRPr="00C3475D" w:rsidRDefault="00C3475D" w:rsidP="00C3475D">
      <w:pPr>
        <w:pStyle w:val="a9"/>
      </w:pPr>
    </w:p>
    <w:p w14:paraId="2688B4B7" w14:textId="77777777" w:rsidR="008C04A9" w:rsidRDefault="008C04A9" w:rsidP="00C3475D">
      <w:pPr>
        <w:pStyle w:val="2"/>
      </w:pPr>
      <w:bookmarkStart w:id="12" w:name="_Toc76678178"/>
      <w:r>
        <w:rPr>
          <w:rFonts w:hint="eastAsia"/>
        </w:rPr>
        <w:lastRenderedPageBreak/>
        <w:t>方法和工具</w:t>
      </w:r>
      <w:bookmarkEnd w:id="12"/>
    </w:p>
    <w:p w14:paraId="3DEAD303" w14:textId="45480C5F" w:rsidR="006057C4" w:rsidRDefault="006057C4" w:rsidP="006057C4">
      <w:pPr>
        <w:pStyle w:val="a9"/>
      </w:pPr>
      <w:r>
        <w:t>建模工具</w:t>
      </w:r>
      <w:r>
        <w:rPr>
          <w:rFonts w:hint="eastAsia"/>
        </w:rPr>
        <w:t>:</w:t>
      </w:r>
      <w:r w:rsidR="00A13AF1">
        <w:rPr>
          <w:rFonts w:hint="eastAsia"/>
        </w:rPr>
        <w:t>Figma</w:t>
      </w:r>
    </w:p>
    <w:p w14:paraId="74B736D3" w14:textId="1299236D" w:rsidR="006057C4" w:rsidRDefault="006057C4" w:rsidP="006057C4">
      <w:pPr>
        <w:pStyle w:val="a9"/>
      </w:pPr>
      <w:r>
        <w:rPr>
          <w:rFonts w:hint="eastAsia"/>
        </w:rPr>
        <w:t>IDE</w:t>
      </w:r>
      <w:r>
        <w:rPr>
          <w:rFonts w:hint="eastAsia"/>
        </w:rPr>
        <w:t>:</w:t>
      </w:r>
      <w:r w:rsidR="004B0510">
        <w:rPr>
          <w:rFonts w:hint="eastAsia"/>
        </w:rPr>
        <w:t>VSC，IDEA</w:t>
      </w:r>
    </w:p>
    <w:p w14:paraId="2218699D" w14:textId="0FE85D47" w:rsidR="006057C4" w:rsidRDefault="006057C4" w:rsidP="006057C4">
      <w:pPr>
        <w:pStyle w:val="a9"/>
      </w:pPr>
      <w:r>
        <w:t>测试工具</w:t>
      </w:r>
      <w:r>
        <w:rPr>
          <w:rFonts w:hint="eastAsia"/>
        </w:rPr>
        <w:t>:</w:t>
      </w:r>
      <w:r w:rsidR="00781EBD">
        <w:rPr>
          <w:rFonts w:hint="eastAsia"/>
        </w:rPr>
        <w:t>J</w:t>
      </w:r>
      <w:r w:rsidR="00014F64">
        <w:rPr>
          <w:rFonts w:hint="eastAsia"/>
        </w:rPr>
        <w:t>U</w:t>
      </w:r>
      <w:r w:rsidR="00781EBD">
        <w:rPr>
          <w:rFonts w:hint="eastAsia"/>
        </w:rPr>
        <w:t>nit</w:t>
      </w:r>
      <w:r w:rsidR="003C0375">
        <w:rPr>
          <w:rFonts w:hint="eastAsia"/>
        </w:rPr>
        <w:t>，JMeter</w:t>
      </w:r>
      <w:r w:rsidR="00087730">
        <w:rPr>
          <w:rFonts w:hint="eastAsia"/>
        </w:rPr>
        <w:t>，</w:t>
      </w:r>
      <w:r w:rsidR="00781EBD">
        <w:rPr>
          <w:rFonts w:hint="eastAsia"/>
        </w:rPr>
        <w:t>Py</w:t>
      </w:r>
      <w:r w:rsidR="008726F7">
        <w:rPr>
          <w:rFonts w:hint="eastAsia"/>
        </w:rPr>
        <w:t>T</w:t>
      </w:r>
      <w:r w:rsidR="00781EBD">
        <w:rPr>
          <w:rFonts w:hint="eastAsia"/>
        </w:rPr>
        <w:t>est</w:t>
      </w:r>
    </w:p>
    <w:p w14:paraId="410DBE79" w14:textId="5EFFDC79" w:rsidR="006057C4" w:rsidRDefault="006057C4" w:rsidP="006057C4">
      <w:pPr>
        <w:pStyle w:val="a9"/>
      </w:pPr>
      <w:r>
        <w:rPr>
          <w:rFonts w:hint="eastAsia"/>
        </w:rPr>
        <w:t>版</w:t>
      </w:r>
      <w:r>
        <w:t>本管理工具</w:t>
      </w:r>
      <w:r>
        <w:rPr>
          <w:rFonts w:hint="eastAsia"/>
        </w:rPr>
        <w:t>:</w:t>
      </w:r>
      <w:r w:rsidR="00701B5E">
        <w:rPr>
          <w:rFonts w:hint="eastAsia"/>
        </w:rPr>
        <w:t>Git</w:t>
      </w:r>
    </w:p>
    <w:p w14:paraId="5D31EF91" w14:textId="7F3AC914" w:rsidR="006057C4" w:rsidRPr="006057C4" w:rsidRDefault="006057C4" w:rsidP="006057C4">
      <w:pPr>
        <w:pStyle w:val="a9"/>
        <w:rPr>
          <w:rFonts w:hint="eastAsia"/>
        </w:rPr>
      </w:pPr>
      <w:r>
        <w:t>项目管理工具</w:t>
      </w:r>
      <w:r>
        <w:rPr>
          <w:rFonts w:hint="eastAsia"/>
        </w:rPr>
        <w:t>:</w:t>
      </w:r>
      <w:r w:rsidR="00070698">
        <w:rPr>
          <w:rFonts w:hint="eastAsia"/>
        </w:rPr>
        <w:t>CodeArts</w:t>
      </w:r>
    </w:p>
    <w:p w14:paraId="0305AC1F" w14:textId="244F916F" w:rsidR="00984FAB" w:rsidRDefault="00C3475D" w:rsidP="00BA5615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2126"/>
        <w:gridCol w:w="1276"/>
        <w:gridCol w:w="1276"/>
        <w:gridCol w:w="2268"/>
        <w:gridCol w:w="1684"/>
      </w:tblGrid>
      <w:tr w:rsidR="006F3A6C" w:rsidRPr="006F3A6C" w14:paraId="42566DC3" w14:textId="77777777" w:rsidTr="00801D11">
        <w:tc>
          <w:tcPr>
            <w:tcW w:w="2126" w:type="dxa"/>
          </w:tcPr>
          <w:p w14:paraId="0BA8CFB9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276" w:type="dxa"/>
          </w:tcPr>
          <w:p w14:paraId="663590FF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276" w:type="dxa"/>
          </w:tcPr>
          <w:p w14:paraId="30087E97" w14:textId="75EDC26F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268" w:type="dxa"/>
          </w:tcPr>
          <w:p w14:paraId="50ED29FE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684" w:type="dxa"/>
          </w:tcPr>
          <w:p w14:paraId="3570C586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tr w:rsidR="006F3A6C" w14:paraId="260DF164" w14:textId="77777777" w:rsidTr="00801D11">
        <w:tc>
          <w:tcPr>
            <w:tcW w:w="2126" w:type="dxa"/>
          </w:tcPr>
          <w:p w14:paraId="08BDA1A4" w14:textId="1363DDA8" w:rsidR="006F3A6C" w:rsidRDefault="00D82525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需求与界面原型迭代</w:t>
            </w:r>
          </w:p>
        </w:tc>
        <w:tc>
          <w:tcPr>
            <w:tcW w:w="1276" w:type="dxa"/>
          </w:tcPr>
          <w:p w14:paraId="6DEED536" w14:textId="14F02537" w:rsidR="006F3A6C" w:rsidRDefault="002E5C5B" w:rsidP="00C3475D">
            <w:pPr>
              <w:pStyle w:val="a9"/>
              <w:ind w:left="0"/>
            </w:pPr>
            <w:r>
              <w:rPr>
                <w:rFonts w:hint="eastAsia"/>
              </w:rPr>
              <w:t>6</w:t>
            </w:r>
            <w:r w:rsidR="00317682" w:rsidRPr="006957A6">
              <w:rPr>
                <w:rFonts w:hint="eastAsia"/>
              </w:rPr>
              <w:t>月2</w:t>
            </w:r>
            <w:r>
              <w:rPr>
                <w:rFonts w:hint="eastAsia"/>
              </w:rPr>
              <w:t>4</w:t>
            </w:r>
            <w:r w:rsidR="00317682" w:rsidRPr="006957A6">
              <w:rPr>
                <w:rFonts w:hint="eastAsia"/>
              </w:rPr>
              <w:t>日</w:t>
            </w:r>
            <w:r w:rsidR="00317682">
              <w:rPr>
                <w:rFonts w:hint="eastAsia"/>
              </w:rPr>
              <w:t xml:space="preserve"> </w:t>
            </w:r>
            <w:r w:rsidR="00317682" w:rsidRPr="006957A6">
              <w:rPr>
                <w:rFonts w:hint="eastAsia"/>
              </w:rPr>
              <w:t>~</w:t>
            </w:r>
            <w:r>
              <w:rPr>
                <w:rFonts w:hint="eastAsia"/>
              </w:rPr>
              <w:t>7</w:t>
            </w:r>
            <w:r w:rsidR="00317682" w:rsidRPr="006957A6">
              <w:rPr>
                <w:rFonts w:hint="eastAsia"/>
              </w:rPr>
              <w:t>月1日</w:t>
            </w:r>
          </w:p>
        </w:tc>
        <w:tc>
          <w:tcPr>
            <w:tcW w:w="1276" w:type="dxa"/>
          </w:tcPr>
          <w:p w14:paraId="7E766124" w14:textId="76C42F0F" w:rsidR="006F3A6C" w:rsidRDefault="00A03DA0" w:rsidP="00C3475D">
            <w:pPr>
              <w:pStyle w:val="a9"/>
              <w:ind w:left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2268" w:type="dxa"/>
          </w:tcPr>
          <w:p w14:paraId="7E3F5117" w14:textId="3AF585C0" w:rsidR="006F3A6C" w:rsidRDefault="00801D11" w:rsidP="00801D11">
            <w:pPr>
              <w:pStyle w:val="a9"/>
              <w:numPr>
                <w:ilvl w:val="0"/>
                <w:numId w:val="39"/>
              </w:numPr>
            </w:pPr>
            <w:r>
              <w:rPr>
                <w:rFonts w:hint="eastAsia"/>
              </w:rPr>
              <w:t>确定项目基本需求、完成需求文档</w:t>
            </w:r>
            <w:r w:rsidR="00B72F1C">
              <w:rPr>
                <w:rFonts w:hint="eastAsia"/>
              </w:rPr>
              <w:t>和用例模型</w:t>
            </w:r>
          </w:p>
          <w:p w14:paraId="1E798AE8" w14:textId="024CA3CE" w:rsidR="00801D11" w:rsidRDefault="009F2C2C" w:rsidP="00801D11">
            <w:pPr>
              <w:pStyle w:val="a9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Fonts w:hint="eastAsia"/>
              </w:rPr>
              <w:t>根据需求文档完成界面原型的绘制</w:t>
            </w:r>
          </w:p>
        </w:tc>
        <w:tc>
          <w:tcPr>
            <w:tcW w:w="1684" w:type="dxa"/>
          </w:tcPr>
          <w:p w14:paraId="176DAD3C" w14:textId="6AEE1E60" w:rsidR="006F3A6C" w:rsidRDefault="00296EF6" w:rsidP="00C3475D">
            <w:pPr>
              <w:pStyle w:val="a9"/>
              <w:ind w:left="0"/>
            </w:pPr>
            <w:r>
              <w:rPr>
                <w:rFonts w:hint="eastAsia"/>
              </w:rPr>
              <w:t>软件需求规约</w:t>
            </w:r>
            <w:r w:rsidR="006416F1" w:rsidRPr="00F723AA">
              <w:rPr>
                <w:rFonts w:ascii="Arial" w:hAnsi="Arial" w:cs="Arial" w:hint="eastAsia"/>
                <w:color w:val="000000" w:themeColor="text1"/>
                <w:szCs w:val="21"/>
              </w:rPr>
              <w:t>和用例模型</w:t>
            </w:r>
          </w:p>
          <w:p w14:paraId="79B14FDD" w14:textId="77777777" w:rsidR="00801D11" w:rsidRDefault="008F547B" w:rsidP="00C3475D">
            <w:pPr>
              <w:pStyle w:val="a9"/>
              <w:ind w:left="0"/>
            </w:pPr>
            <w:r>
              <w:rPr>
                <w:rFonts w:hint="eastAsia"/>
              </w:rPr>
              <w:t>前端</w:t>
            </w:r>
            <w:r w:rsidR="00801D11">
              <w:rPr>
                <w:rFonts w:hint="eastAsia"/>
              </w:rPr>
              <w:t>界面原型</w:t>
            </w:r>
          </w:p>
          <w:p w14:paraId="37D29E41" w14:textId="2251C607" w:rsidR="004E6F53" w:rsidRDefault="004E6F53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软件架构文档</w:t>
            </w:r>
          </w:p>
        </w:tc>
      </w:tr>
      <w:tr w:rsidR="006F3A6C" w14:paraId="76562FC7" w14:textId="77777777" w:rsidTr="00801D11">
        <w:tc>
          <w:tcPr>
            <w:tcW w:w="2126" w:type="dxa"/>
          </w:tcPr>
          <w:p w14:paraId="7FF251A1" w14:textId="02340C4D" w:rsidR="006F3A6C" w:rsidRDefault="00570789" w:rsidP="00C3475D">
            <w:pPr>
              <w:pStyle w:val="a9"/>
              <w:ind w:left="0"/>
            </w:pPr>
            <w:r>
              <w:rPr>
                <w:rFonts w:hint="eastAsia"/>
              </w:rPr>
              <w:t>技术原型迭代</w:t>
            </w:r>
          </w:p>
        </w:tc>
        <w:tc>
          <w:tcPr>
            <w:tcW w:w="1276" w:type="dxa"/>
          </w:tcPr>
          <w:p w14:paraId="0E32988F" w14:textId="2B219EFE" w:rsidR="006F3A6C" w:rsidRDefault="00317682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7月2日</w:t>
            </w:r>
            <w:r w:rsidR="00761838">
              <w:rPr>
                <w:rFonts w:hint="eastAsia"/>
              </w:rPr>
              <w:t xml:space="preserve">  </w:t>
            </w:r>
            <w:r w:rsidRPr="006957A6">
              <w:rPr>
                <w:rFonts w:hint="eastAsia"/>
              </w:rPr>
              <w:t>~</w:t>
            </w:r>
            <w:r w:rsidR="00984B9D">
              <w:rPr>
                <w:rFonts w:hint="eastAsia"/>
              </w:rPr>
              <w:t>7</w:t>
            </w:r>
            <w:r w:rsidRPr="006957A6">
              <w:rPr>
                <w:rFonts w:hint="eastAsia"/>
              </w:rPr>
              <w:t>月12日</w:t>
            </w:r>
          </w:p>
        </w:tc>
        <w:tc>
          <w:tcPr>
            <w:tcW w:w="1276" w:type="dxa"/>
          </w:tcPr>
          <w:p w14:paraId="46135E38" w14:textId="24D7DD27" w:rsidR="006F3A6C" w:rsidRDefault="006E4131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2268" w:type="dxa"/>
          </w:tcPr>
          <w:p w14:paraId="7700C0F5" w14:textId="39044D56" w:rsidR="006F3A6C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4617C3">
              <w:rPr>
                <w:rFonts w:hint="eastAsia"/>
              </w:rPr>
              <w:t>实现前</w:t>
            </w:r>
            <w:r w:rsidR="00F37279">
              <w:rPr>
                <w:rFonts w:hint="eastAsia"/>
              </w:rPr>
              <w:t>后端</w:t>
            </w:r>
            <w:r w:rsidR="004617C3">
              <w:rPr>
                <w:rFonts w:hint="eastAsia"/>
              </w:rPr>
              <w:t>代码</w:t>
            </w:r>
            <w:r w:rsidR="00F37279">
              <w:rPr>
                <w:rFonts w:hint="eastAsia"/>
              </w:rPr>
              <w:t>（至少包括需求中的3个最主要的用例）</w:t>
            </w:r>
          </w:p>
          <w:p w14:paraId="20DD6F03" w14:textId="7B8A5D1E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C31BA8">
              <w:rPr>
                <w:rFonts w:hint="eastAsia"/>
              </w:rPr>
              <w:t>根据需求规约设计对应的单元测试用例</w:t>
            </w:r>
          </w:p>
          <w:p w14:paraId="701273FD" w14:textId="660F9265" w:rsidR="007E5A73" w:rsidRDefault="007E5A73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 w:rsidR="00D927CB">
              <w:rPr>
                <w:rFonts w:hint="eastAsia"/>
              </w:rPr>
              <w:t>根据所采用的技术栈、进行软件架构文档和UML分析模型的编写</w:t>
            </w:r>
          </w:p>
        </w:tc>
        <w:tc>
          <w:tcPr>
            <w:tcW w:w="1684" w:type="dxa"/>
          </w:tcPr>
          <w:p w14:paraId="0ED2A42D" w14:textId="77914FFB" w:rsidR="006F3A6C" w:rsidRDefault="00A57EDE" w:rsidP="00C3475D">
            <w:pPr>
              <w:pStyle w:val="a9"/>
              <w:ind w:left="0"/>
              <w:rPr>
                <w:rFonts w:ascii="Arial" w:hAnsi="Arial" w:cs="Arial"/>
                <w:color w:val="000000" w:themeColor="text1"/>
                <w:szCs w:val="21"/>
              </w:rPr>
            </w:pP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基</w:t>
            </w:r>
            <w:r w:rsidRPr="00F723AA">
              <w:rPr>
                <w:rFonts w:ascii="Arial" w:hAnsi="Arial" w:cs="Arial"/>
                <w:color w:val="000000" w:themeColor="text1"/>
                <w:szCs w:val="21"/>
              </w:rPr>
              <w:t>于</w:t>
            </w: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UML</w:t>
            </w:r>
            <w:r w:rsidRPr="00F723AA">
              <w:rPr>
                <w:rFonts w:ascii="Arial" w:hAnsi="Arial" w:cs="Arial" w:hint="eastAsia"/>
                <w:color w:val="000000" w:themeColor="text1"/>
                <w:szCs w:val="21"/>
              </w:rPr>
              <w:t>的分析设计模型</w:t>
            </w:r>
          </w:p>
          <w:p w14:paraId="6B183845" w14:textId="7378CAAD" w:rsidR="002F62FD" w:rsidRDefault="002F62FD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单元测试用例</w:t>
            </w:r>
          </w:p>
          <w:p w14:paraId="0EF8B576" w14:textId="0B8BBA5B" w:rsidR="000C4474" w:rsidRDefault="007F5A39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 w:rsidR="0020341C">
              <w:rPr>
                <w:rFonts w:hint="eastAsia"/>
              </w:rPr>
              <w:t>在本机上</w:t>
            </w:r>
            <w:r w:rsidR="002C296D">
              <w:rPr>
                <w:rFonts w:hint="eastAsia"/>
              </w:rPr>
              <w:t>可执行的软件</w:t>
            </w:r>
            <w:r>
              <w:rPr>
                <w:rFonts w:hint="eastAsia"/>
              </w:rPr>
              <w:t>代码</w:t>
            </w:r>
          </w:p>
        </w:tc>
      </w:tr>
      <w:tr w:rsidR="006F3A6C" w14:paraId="5FAD6942" w14:textId="77777777" w:rsidTr="00801D11">
        <w:tc>
          <w:tcPr>
            <w:tcW w:w="2126" w:type="dxa"/>
          </w:tcPr>
          <w:p w14:paraId="6373E32C" w14:textId="19ACF190" w:rsidR="006F3A6C" w:rsidRDefault="00A27E3F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部署与详细测试迭代</w:t>
            </w:r>
          </w:p>
        </w:tc>
        <w:tc>
          <w:tcPr>
            <w:tcW w:w="1276" w:type="dxa"/>
          </w:tcPr>
          <w:p w14:paraId="6FDEEED1" w14:textId="46CC4229" w:rsidR="006F3A6C" w:rsidRDefault="00317682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</w:t>
            </w:r>
            <w:r w:rsidR="0051253C">
              <w:rPr>
                <w:rFonts w:hint="eastAsia"/>
              </w:rPr>
              <w:t>13</w:t>
            </w:r>
            <w:r w:rsidRPr="006957A6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 w:rsidRPr="006957A6">
              <w:rPr>
                <w:rFonts w:hint="eastAsia"/>
              </w:rPr>
              <w:t>~</w:t>
            </w:r>
            <w:r w:rsidR="00355C92">
              <w:rPr>
                <w:rFonts w:hint="eastAsia"/>
              </w:rPr>
              <w:t>7</w:t>
            </w:r>
            <w:r w:rsidRPr="006957A6">
              <w:rPr>
                <w:rFonts w:hint="eastAsia"/>
              </w:rPr>
              <w:t>月1</w:t>
            </w:r>
            <w:r w:rsidR="00355C92">
              <w:rPr>
                <w:rFonts w:hint="eastAsia"/>
              </w:rPr>
              <w:t>9</w:t>
            </w:r>
            <w:r w:rsidRPr="006957A6"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14:paraId="567CADFA" w14:textId="7CAB05F0" w:rsidR="006F3A6C" w:rsidRDefault="00ED0B17" w:rsidP="00C3475D">
            <w:pPr>
              <w:pStyle w:val="a9"/>
              <w:ind w:left="0"/>
            </w:pPr>
            <w:r>
              <w:rPr>
                <w:rFonts w:hint="eastAsia"/>
              </w:rPr>
              <w:t>技术风险、</w:t>
            </w:r>
            <w:r w:rsidR="00725712">
              <w:rPr>
                <w:rFonts w:hint="eastAsia"/>
              </w:rPr>
              <w:t>质量风险</w:t>
            </w:r>
          </w:p>
        </w:tc>
        <w:tc>
          <w:tcPr>
            <w:tcW w:w="2268" w:type="dxa"/>
          </w:tcPr>
          <w:p w14:paraId="7BDF85D3" w14:textId="40908656" w:rsidR="006F3A6C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1B0F00">
              <w:rPr>
                <w:rFonts w:hint="eastAsia"/>
              </w:rPr>
              <w:t>根据需求文档、编写完善的系统测试用例、测试完后撰写系统测试报告</w:t>
            </w:r>
          </w:p>
          <w:p w14:paraId="61CFF956" w14:textId="00625DCB" w:rsidR="007E5A73" w:rsidRDefault="007E5A73" w:rsidP="00C3475D">
            <w:pPr>
              <w:pStyle w:val="a9"/>
              <w:ind w:left="0"/>
            </w:pPr>
            <w:r>
              <w:rPr>
                <w:rFonts w:hint="eastAsia"/>
              </w:rPr>
              <w:t>2、</w:t>
            </w:r>
            <w:r w:rsidR="00FB741F">
              <w:rPr>
                <w:rFonts w:hint="eastAsia"/>
              </w:rPr>
              <w:t>将项目自动持续部署至华为云服务器上</w:t>
            </w:r>
            <w:r w:rsidR="00ED5A30">
              <w:rPr>
                <w:rFonts w:hint="eastAsia"/>
              </w:rPr>
              <w:t>、并进行集成测试与部署测试</w:t>
            </w:r>
          </w:p>
          <w:p w14:paraId="082B38F3" w14:textId="61DC254E" w:rsidR="007E5A73" w:rsidRDefault="007E5A73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 w:rsidR="008C1C69">
              <w:rPr>
                <w:rFonts w:hint="eastAsia"/>
              </w:rPr>
              <w:t>根据代码、</w:t>
            </w:r>
            <w:r w:rsidR="001B29A9">
              <w:rPr>
                <w:rFonts w:hint="eastAsia"/>
              </w:rPr>
              <w:t>导出</w:t>
            </w:r>
            <w:r w:rsidR="001916A2">
              <w:rPr>
                <w:rFonts w:hint="eastAsia"/>
              </w:rPr>
              <w:t>单元测试报告</w:t>
            </w:r>
          </w:p>
        </w:tc>
        <w:tc>
          <w:tcPr>
            <w:tcW w:w="1684" w:type="dxa"/>
          </w:tcPr>
          <w:p w14:paraId="68E82108" w14:textId="77777777" w:rsidR="006F3A6C" w:rsidRDefault="00DB20E0" w:rsidP="00C3475D">
            <w:pPr>
              <w:pStyle w:val="a9"/>
              <w:ind w:left="0"/>
            </w:pPr>
            <w:r>
              <w:rPr>
                <w:rFonts w:hint="eastAsia"/>
              </w:rPr>
              <w:t>系统测试用例</w:t>
            </w:r>
          </w:p>
          <w:p w14:paraId="55934BAB" w14:textId="77777777" w:rsidR="00DB20E0" w:rsidRDefault="00DB20E0" w:rsidP="00C3475D">
            <w:pPr>
              <w:pStyle w:val="a9"/>
              <w:ind w:left="0"/>
            </w:pPr>
            <w:r>
              <w:rPr>
                <w:rFonts w:hint="eastAsia"/>
              </w:rPr>
              <w:t>系统测试报告</w:t>
            </w:r>
          </w:p>
          <w:p w14:paraId="445454E5" w14:textId="35EF4C8D" w:rsidR="007D7E3D" w:rsidRDefault="007D7E3D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单元测试报告</w:t>
            </w:r>
          </w:p>
          <w:p w14:paraId="7D346FAE" w14:textId="3720523A" w:rsidR="000C4474" w:rsidRDefault="000C4474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初步上线的软件</w:t>
            </w:r>
          </w:p>
        </w:tc>
      </w:tr>
      <w:tr w:rsidR="006F3A6C" w14:paraId="218AB131" w14:textId="77777777" w:rsidTr="00801D11">
        <w:tc>
          <w:tcPr>
            <w:tcW w:w="2126" w:type="dxa"/>
          </w:tcPr>
          <w:p w14:paraId="1AABFD58" w14:textId="3616792E" w:rsidR="006F3A6C" w:rsidRDefault="003A3487" w:rsidP="00C3475D">
            <w:pPr>
              <w:pStyle w:val="a9"/>
              <w:ind w:left="0"/>
            </w:pPr>
            <w:r>
              <w:rPr>
                <w:rFonts w:hint="eastAsia"/>
              </w:rPr>
              <w:t>项目完善迭代</w:t>
            </w:r>
          </w:p>
        </w:tc>
        <w:tc>
          <w:tcPr>
            <w:tcW w:w="1276" w:type="dxa"/>
          </w:tcPr>
          <w:p w14:paraId="5322CFD1" w14:textId="3F79B8F4" w:rsidR="006F3A6C" w:rsidRDefault="006957A6" w:rsidP="00C3475D">
            <w:pPr>
              <w:pStyle w:val="a9"/>
              <w:ind w:left="0"/>
            </w:pPr>
            <w:r w:rsidRPr="006957A6">
              <w:rPr>
                <w:rFonts w:hint="eastAsia"/>
              </w:rPr>
              <w:t>7月20日</w:t>
            </w:r>
            <w:r w:rsidR="008C72CB">
              <w:rPr>
                <w:rFonts w:hint="eastAsia"/>
              </w:rPr>
              <w:t xml:space="preserve"> </w:t>
            </w:r>
            <w:r w:rsidRPr="006957A6">
              <w:rPr>
                <w:rFonts w:hint="eastAsia"/>
              </w:rPr>
              <w:t>~9月12日</w:t>
            </w:r>
          </w:p>
        </w:tc>
        <w:tc>
          <w:tcPr>
            <w:tcW w:w="1276" w:type="dxa"/>
          </w:tcPr>
          <w:p w14:paraId="798B5D43" w14:textId="4FE22ED5" w:rsidR="006F3A6C" w:rsidRDefault="0016748F" w:rsidP="00C3475D">
            <w:pPr>
              <w:pStyle w:val="a9"/>
              <w:ind w:left="0"/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2268" w:type="dxa"/>
          </w:tcPr>
          <w:p w14:paraId="53978FAE" w14:textId="1EA55723" w:rsidR="006F3A6C" w:rsidRDefault="00BD12E6" w:rsidP="00C3475D">
            <w:pPr>
              <w:pStyle w:val="a9"/>
              <w:ind w:left="0"/>
            </w:pPr>
            <w:r>
              <w:rPr>
                <w:rFonts w:hint="eastAsia"/>
              </w:rPr>
              <w:t>1、</w:t>
            </w:r>
            <w:r w:rsidR="008A68B3">
              <w:rPr>
                <w:rFonts w:hint="eastAsia"/>
              </w:rPr>
              <w:t>最终对软件项目进行</w:t>
            </w:r>
            <w:r w:rsidR="008A45C6">
              <w:rPr>
                <w:rFonts w:hint="eastAsia"/>
              </w:rPr>
              <w:t>需求</w:t>
            </w:r>
            <w:r w:rsidR="008A68B3">
              <w:rPr>
                <w:rFonts w:hint="eastAsia"/>
              </w:rPr>
              <w:t>检查</w:t>
            </w:r>
          </w:p>
          <w:p w14:paraId="7285D975" w14:textId="4E3E7184" w:rsidR="00BD12E6" w:rsidRDefault="00BD12E6" w:rsidP="00C3475D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80302F">
              <w:rPr>
                <w:rFonts w:hint="eastAsia"/>
              </w:rPr>
              <w:t>对项目进行可能的性能优化</w:t>
            </w:r>
          </w:p>
        </w:tc>
        <w:tc>
          <w:tcPr>
            <w:tcW w:w="1684" w:type="dxa"/>
          </w:tcPr>
          <w:p w14:paraId="13F4631B" w14:textId="1445892D" w:rsidR="006F3A6C" w:rsidRDefault="004E1190" w:rsidP="00C3475D">
            <w:pPr>
              <w:pStyle w:val="a9"/>
              <w:ind w:left="0"/>
            </w:pPr>
            <w:r>
              <w:rPr>
                <w:rFonts w:hint="eastAsia"/>
              </w:rPr>
              <w:t>最终部署完毕、可展示的软件</w:t>
            </w:r>
          </w:p>
        </w:tc>
      </w:tr>
    </w:tbl>
    <w:p w14:paraId="60BC68FC" w14:textId="77777777" w:rsidR="006F3A6C" w:rsidRPr="006F3A6C" w:rsidRDefault="006F3A6C" w:rsidP="00C3475D">
      <w:pPr>
        <w:pStyle w:val="a9"/>
      </w:pPr>
    </w:p>
    <w:p w14:paraId="371470A0" w14:textId="77777777" w:rsidR="00DC0A85" w:rsidRDefault="00DC0A85" w:rsidP="00DC0A85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14:paraId="5C63B4B3" w14:textId="1B017EE1" w:rsidR="007E63C4" w:rsidRDefault="007E63C4" w:rsidP="007E63C4">
      <w:pPr>
        <w:pStyle w:val="a9"/>
      </w:pPr>
      <w:r>
        <w:rPr>
          <w:rFonts w:hint="eastAsia"/>
        </w:rPr>
        <w:t>需</w:t>
      </w:r>
      <w:r>
        <w:t>求评审</w:t>
      </w:r>
      <w:r>
        <w:rPr>
          <w:rFonts w:hint="eastAsia"/>
        </w:rPr>
        <w:t>：</w:t>
      </w:r>
      <w:r w:rsidR="003D4CBB">
        <w:rPr>
          <w:rFonts w:hint="eastAsia"/>
        </w:rPr>
        <w:t>在项目开始时先进行主体需求的设想</w:t>
      </w:r>
      <w:r w:rsidR="000D08C1">
        <w:rPr>
          <w:rFonts w:hint="eastAsia"/>
        </w:rPr>
        <w:t>、在项目进行中实时跟进新需求的设定与评审</w:t>
      </w:r>
      <w:r w:rsidR="001B153B">
        <w:rPr>
          <w:rFonts w:hint="eastAsia"/>
        </w:rPr>
        <w:t>、由小组成员共同评审</w:t>
      </w:r>
      <w:r w:rsidR="00701ACF">
        <w:rPr>
          <w:rFonts w:hint="eastAsia"/>
        </w:rPr>
        <w:t>。</w:t>
      </w:r>
    </w:p>
    <w:p w14:paraId="274B8443" w14:textId="56A96FF4" w:rsidR="007E63C4" w:rsidRDefault="007E63C4" w:rsidP="007E63C4">
      <w:pPr>
        <w:pStyle w:val="a9"/>
      </w:pPr>
      <w:r>
        <w:rPr>
          <w:rFonts w:hint="eastAsia"/>
        </w:rPr>
        <w:lastRenderedPageBreak/>
        <w:t>设</w:t>
      </w:r>
      <w:r>
        <w:t>计评审</w:t>
      </w:r>
      <w:r>
        <w:rPr>
          <w:rFonts w:hint="eastAsia"/>
        </w:rPr>
        <w:t>：</w:t>
      </w:r>
      <w:r w:rsidR="00CE3464">
        <w:rPr>
          <w:rFonts w:hint="eastAsia"/>
        </w:rPr>
        <w:t>在界面或架构设计完后进行评审、根据需求文档一一对应、</w:t>
      </w:r>
      <w:r w:rsidR="00E13EBC">
        <w:rPr>
          <w:rFonts w:hint="eastAsia"/>
        </w:rPr>
        <w:t>对界面或架构进行评审</w:t>
      </w:r>
      <w:r w:rsidR="006B669E">
        <w:rPr>
          <w:rFonts w:hint="eastAsia"/>
        </w:rPr>
        <w:t>，由小组成员共同评审。</w:t>
      </w:r>
    </w:p>
    <w:p w14:paraId="583747F5" w14:textId="7AE260EC" w:rsidR="007E63C4" w:rsidRDefault="007E63C4" w:rsidP="007E63C4">
      <w:pPr>
        <w:pStyle w:val="a9"/>
      </w:pPr>
      <w:r>
        <w:t>代码评审</w:t>
      </w:r>
      <w:r>
        <w:rPr>
          <w:rFonts w:hint="eastAsia"/>
        </w:rPr>
        <w:t>：</w:t>
      </w:r>
      <w:r w:rsidR="0029475F">
        <w:rPr>
          <w:rFonts w:hint="eastAsia"/>
        </w:rPr>
        <w:t>合并时进行、由朱涵进行主要管理</w:t>
      </w:r>
      <w:r w:rsidR="005D6550">
        <w:rPr>
          <w:rFonts w:hint="eastAsia"/>
        </w:rPr>
        <w:t>、保证代码的规范及一致性</w:t>
      </w:r>
      <w:r w:rsidR="00E47A42">
        <w:rPr>
          <w:rFonts w:hint="eastAsia"/>
        </w:rPr>
        <w:t>。</w:t>
      </w:r>
    </w:p>
    <w:p w14:paraId="3EB5EB50" w14:textId="5C7014E7" w:rsidR="007E63C4" w:rsidRDefault="007E63C4" w:rsidP="007E63C4">
      <w:pPr>
        <w:pStyle w:val="a9"/>
      </w:pPr>
      <w:r>
        <w:t>单元测试</w:t>
      </w:r>
      <w:r>
        <w:rPr>
          <w:rFonts w:hint="eastAsia"/>
        </w:rPr>
        <w:t>：</w:t>
      </w:r>
      <w:r w:rsidR="00883717">
        <w:rPr>
          <w:rFonts w:hint="eastAsia"/>
        </w:rPr>
        <w:t>代码编写完后、需要自行根据编写的单元测试用例进行测试</w:t>
      </w:r>
      <w:r w:rsidR="00DA3FA0">
        <w:rPr>
          <w:rFonts w:hint="eastAsia"/>
        </w:rPr>
        <w:t>，测试通过方可提交。</w:t>
      </w:r>
    </w:p>
    <w:p w14:paraId="11E29E5C" w14:textId="7A62DCC7" w:rsidR="002F018A" w:rsidRDefault="002F018A" w:rsidP="007E63C4">
      <w:pPr>
        <w:pStyle w:val="a9"/>
      </w:pPr>
      <w:r>
        <w:t>集成测试</w:t>
      </w:r>
      <w:r>
        <w:rPr>
          <w:rFonts w:hint="eastAsia"/>
        </w:rPr>
        <w:t>：</w:t>
      </w:r>
      <w:r w:rsidR="00F72614">
        <w:rPr>
          <w:rFonts w:hint="eastAsia"/>
        </w:rPr>
        <w:t>各部分代码编写完毕后、整合时</w:t>
      </w:r>
      <w:r w:rsidR="00FB39B8">
        <w:rPr>
          <w:rFonts w:hint="eastAsia"/>
        </w:rPr>
        <w:t>进行测试。</w:t>
      </w:r>
    </w:p>
    <w:p w14:paraId="07198477" w14:textId="1439DABA" w:rsidR="002F018A" w:rsidRPr="007E63C4" w:rsidRDefault="002F018A" w:rsidP="007E63C4">
      <w:pPr>
        <w:pStyle w:val="a9"/>
        <w:rPr>
          <w:rFonts w:hint="eastAsia"/>
        </w:rPr>
      </w:pPr>
      <w:r>
        <w:t>系统测试</w:t>
      </w:r>
      <w:r>
        <w:rPr>
          <w:rFonts w:hint="eastAsia"/>
        </w:rPr>
        <w:t>：</w:t>
      </w:r>
      <w:r w:rsidR="004E1508">
        <w:rPr>
          <w:rFonts w:hint="eastAsia"/>
        </w:rPr>
        <w:t>项目部署后、根据系统测试用例一条一条进行测试、根据系统测试报告进行评审。</w:t>
      </w:r>
    </w:p>
    <w:p w14:paraId="54D14A34" w14:textId="77777777" w:rsidR="00DC0A85" w:rsidRDefault="00DC0A85" w:rsidP="00DC0A85">
      <w:pPr>
        <w:pStyle w:val="2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78B43356" w14:textId="3B75CE29" w:rsidR="00E675F9" w:rsidRPr="00E675F9" w:rsidRDefault="00E675F9" w:rsidP="00E675F9">
      <w:pPr>
        <w:pStyle w:val="a9"/>
      </w:pPr>
      <w:r>
        <w:rPr>
          <w:rFonts w:hint="eastAsia"/>
        </w:rPr>
        <w:t>每天在早上9点15分进行每日立会</w:t>
      </w:r>
      <w:r w:rsidR="00407AD5">
        <w:rPr>
          <w:rFonts w:hint="eastAsia"/>
        </w:rPr>
        <w:t>。</w:t>
      </w:r>
      <w:r w:rsidR="003A0DDB">
        <w:rPr>
          <w:rFonts w:hAnsi="宋体" w:hint="eastAsia"/>
          <w:szCs w:val="21"/>
        </w:rPr>
        <w:t>每日</w:t>
      </w:r>
      <w:r w:rsidR="003A0DDB">
        <w:rPr>
          <w:rFonts w:hAnsi="宋体"/>
          <w:szCs w:val="21"/>
        </w:rPr>
        <w:t>立会时</w:t>
      </w:r>
      <w:r w:rsidR="003A0DDB">
        <w:rPr>
          <w:rFonts w:hAnsi="宋体" w:hint="eastAsia"/>
          <w:szCs w:val="21"/>
        </w:rPr>
        <w:t>检查前一</w:t>
      </w:r>
      <w:r w:rsidR="003A0DDB">
        <w:rPr>
          <w:rFonts w:hAnsi="宋体"/>
          <w:szCs w:val="21"/>
        </w:rPr>
        <w:t>天的进度、成果与问题，以及当天的计划</w:t>
      </w:r>
      <w:r w:rsidR="003A0DDB">
        <w:rPr>
          <w:rFonts w:hAnsi="宋体" w:hint="eastAsia"/>
          <w:szCs w:val="21"/>
        </w:rPr>
        <w:t>。</w:t>
      </w:r>
      <w:r w:rsidR="001C7C68">
        <w:rPr>
          <w:rFonts w:hAnsi="宋体" w:hint="eastAsia"/>
          <w:szCs w:val="21"/>
        </w:rPr>
        <w:t>在必要时择时进行线下或线上会议、沟通进度和思路。</w:t>
      </w:r>
    </w:p>
    <w:p w14:paraId="54E41ADF" w14:textId="77777777" w:rsidR="00984FAB" w:rsidRDefault="00984FAB" w:rsidP="00DC0A85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14:paraId="4D900590" w14:textId="641AB7C1" w:rsidR="00984FAB" w:rsidRDefault="00895C10" w:rsidP="006F527D">
      <w:pPr>
        <w:pStyle w:val="a9"/>
        <w:rPr>
          <w:rFonts w:hint="eastAsia"/>
        </w:rPr>
      </w:pPr>
      <w:r>
        <w:rPr>
          <w:rFonts w:hint="eastAsia"/>
        </w:rPr>
        <w:t>对于项目中的关键</w:t>
      </w:r>
      <w:r w:rsidR="00123607">
        <w:rPr>
          <w:rFonts w:hint="eastAsia"/>
        </w:rPr>
        <w:t>实践</w:t>
      </w:r>
      <w:r>
        <w:rPr>
          <w:rFonts w:hint="eastAsia"/>
        </w:rPr>
        <w:t>部分</w:t>
      </w:r>
      <w:r w:rsidR="00AF681B">
        <w:rPr>
          <w:rFonts w:hint="eastAsia"/>
        </w:rPr>
        <w:t>（例：单元测试等）</w:t>
      </w:r>
      <w:r w:rsidR="006B0931">
        <w:rPr>
          <w:rFonts w:hint="eastAsia"/>
        </w:rPr>
        <w:t>，要求每个</w:t>
      </w:r>
      <w:r w:rsidR="007D4139">
        <w:rPr>
          <w:rFonts w:hint="eastAsia"/>
        </w:rPr>
        <w:t>小组成员</w:t>
      </w:r>
      <w:r w:rsidR="006B0931">
        <w:rPr>
          <w:rFonts w:hint="eastAsia"/>
        </w:rPr>
        <w:t>都掌握</w:t>
      </w:r>
      <w:r w:rsidR="00353EA2">
        <w:rPr>
          <w:rFonts w:hint="eastAsia"/>
        </w:rPr>
        <w:t>，计划由一位或几位小组成员学习之后、整理好对应资料、在固定的时间分享实践方法</w:t>
      </w:r>
      <w:r w:rsidR="00107693">
        <w:rPr>
          <w:rFonts w:hint="eastAsia"/>
        </w:rPr>
        <w:t>，达成快速学习</w:t>
      </w:r>
      <w:r w:rsidR="00C357FA">
        <w:rPr>
          <w:rFonts w:hint="eastAsia"/>
        </w:rPr>
        <w:t>，</w:t>
      </w:r>
      <w:r w:rsidR="00107693">
        <w:rPr>
          <w:rFonts w:hint="eastAsia"/>
        </w:rPr>
        <w:t>共同学习的目标</w:t>
      </w:r>
      <w:r w:rsidR="00353EA2">
        <w:rPr>
          <w:rFonts w:hint="eastAsia"/>
        </w:rPr>
        <w:t>。</w:t>
      </w:r>
    </w:p>
    <w:sectPr w:rsidR="00984F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F981A" w14:textId="77777777" w:rsidR="00536556" w:rsidRDefault="00536556">
      <w:r>
        <w:separator/>
      </w:r>
    </w:p>
  </w:endnote>
  <w:endnote w:type="continuationSeparator" w:id="0">
    <w:p w14:paraId="7D939E5A" w14:textId="77777777" w:rsidR="00536556" w:rsidRDefault="0053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 w14:paraId="6EDB90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C7822" w14:textId="77777777"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E9A3D0" w14:textId="77777777"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DC0A85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3E5F52" w14:textId="77777777"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852A5A9" w14:textId="77777777"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0C7A0" w14:textId="77777777" w:rsidR="00536556" w:rsidRDefault="00536556">
      <w:r>
        <w:separator/>
      </w:r>
    </w:p>
  </w:footnote>
  <w:footnote w:type="continuationSeparator" w:id="0">
    <w:p w14:paraId="219C73D9" w14:textId="77777777" w:rsidR="00536556" w:rsidRDefault="0053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22DA4" w14:textId="77777777" w:rsidR="00984FAB" w:rsidRDefault="00984FAB">
    <w:pPr>
      <w:rPr>
        <w:sz w:val="24"/>
      </w:rPr>
    </w:pPr>
  </w:p>
  <w:p w14:paraId="05BDC539" w14:textId="77777777" w:rsidR="00984FAB" w:rsidRDefault="00984FAB">
    <w:pPr>
      <w:pBdr>
        <w:top w:val="single" w:sz="6" w:space="1" w:color="auto"/>
      </w:pBdr>
      <w:rPr>
        <w:sz w:val="24"/>
      </w:rPr>
    </w:pPr>
  </w:p>
  <w:p w14:paraId="5C43CA9C" w14:textId="3A8DBD7F" w:rsidR="00984FAB" w:rsidRDefault="00984FA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C5DCF">
      <w:rPr>
        <w:rFonts w:ascii="Arial" w:hAnsi="Arial" w:hint="eastAsia"/>
        <w:b/>
        <w:sz w:val="36"/>
      </w:rPr>
      <w:t>&lt;</w:t>
    </w:r>
    <w:r w:rsidR="009B72F9">
      <w:rPr>
        <w:rFonts w:ascii="Arial" w:hAnsi="Arial" w:hint="eastAsia"/>
        <w:b/>
        <w:sz w:val="36"/>
      </w:rPr>
      <w:t>上海交通大学</w:t>
    </w:r>
    <w:r w:rsidR="00CC5DCF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FC0B7A3" w14:textId="77777777" w:rsidR="00984FAB" w:rsidRDefault="00984FAB">
    <w:pPr>
      <w:pBdr>
        <w:bottom w:val="single" w:sz="6" w:space="1" w:color="auto"/>
      </w:pBdr>
      <w:jc w:val="right"/>
      <w:rPr>
        <w:sz w:val="24"/>
      </w:rPr>
    </w:pPr>
  </w:p>
  <w:p w14:paraId="0F51B073" w14:textId="77777777" w:rsidR="00984FAB" w:rsidRDefault="00984F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14:paraId="0A41AA6B" w14:textId="77777777" w:rsidTr="00DC0A85">
      <w:tc>
        <w:tcPr>
          <w:tcW w:w="6379" w:type="dxa"/>
        </w:tcPr>
        <w:p w14:paraId="0D190B90" w14:textId="033EE85E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CC5DCF">
            <w:rPr>
              <w:rFonts w:ascii="Times New Roman" w:hint="eastAsia"/>
            </w:rPr>
            <w:t>&lt;</w:t>
          </w:r>
          <w:r w:rsidR="0007022F">
            <w:rPr>
              <w:rFonts w:ascii="Times New Roman" w:hint="eastAsia"/>
            </w:rPr>
            <w:t>AI_project</w:t>
          </w:r>
          <w:r w:rsidR="00CC5DC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4DD563A" w14:textId="77777777"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984FAB" w14:paraId="3423ADA0" w14:textId="77777777" w:rsidTr="00DC0A85">
      <w:tc>
        <w:tcPr>
          <w:tcW w:w="6379" w:type="dxa"/>
        </w:tcPr>
        <w:p w14:paraId="143378F4" w14:textId="77777777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B3F751" w14:textId="1F886C95"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20ABA">
            <w:rPr>
              <w:rFonts w:ascii="Times New Roman" w:hint="eastAsia"/>
            </w:rPr>
            <w:t>2024.6.24</w:t>
          </w:r>
          <w:r>
            <w:rPr>
              <w:rFonts w:ascii="Times New Roman"/>
              <w:noProof/>
            </w:rPr>
            <w:t>&gt;</w:t>
          </w:r>
        </w:p>
      </w:tc>
    </w:tr>
  </w:tbl>
  <w:p w14:paraId="57C8ACBD" w14:textId="77777777"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196E95"/>
    <w:multiLevelType w:val="hybridMultilevel"/>
    <w:tmpl w:val="40F8EF02"/>
    <w:lvl w:ilvl="0" w:tplc="D290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9331205">
    <w:abstractNumId w:val="0"/>
  </w:num>
  <w:num w:numId="2" w16cid:durableId="107315980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95004246">
    <w:abstractNumId w:val="28"/>
  </w:num>
  <w:num w:numId="4" w16cid:durableId="1081829587">
    <w:abstractNumId w:val="4"/>
  </w:num>
  <w:num w:numId="5" w16cid:durableId="2122067111">
    <w:abstractNumId w:val="9"/>
  </w:num>
  <w:num w:numId="6" w16cid:durableId="1874340887">
    <w:abstractNumId w:val="23"/>
  </w:num>
  <w:num w:numId="7" w16cid:durableId="540748146">
    <w:abstractNumId w:val="27"/>
  </w:num>
  <w:num w:numId="8" w16cid:durableId="541285695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65756437">
    <w:abstractNumId w:val="25"/>
  </w:num>
  <w:num w:numId="10" w16cid:durableId="799879546">
    <w:abstractNumId w:val="24"/>
  </w:num>
  <w:num w:numId="11" w16cid:durableId="1896895119">
    <w:abstractNumId w:val="3"/>
  </w:num>
  <w:num w:numId="12" w16cid:durableId="617680493">
    <w:abstractNumId w:val="17"/>
  </w:num>
  <w:num w:numId="13" w16cid:durableId="1393650742">
    <w:abstractNumId w:val="33"/>
  </w:num>
  <w:num w:numId="14" w16cid:durableId="1265262582">
    <w:abstractNumId w:val="22"/>
  </w:num>
  <w:num w:numId="15" w16cid:durableId="1262108772">
    <w:abstractNumId w:val="21"/>
  </w:num>
  <w:num w:numId="16" w16cid:durableId="1037702301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485050512">
    <w:abstractNumId w:val="2"/>
  </w:num>
  <w:num w:numId="18" w16cid:durableId="1900242176">
    <w:abstractNumId w:val="32"/>
  </w:num>
  <w:num w:numId="19" w16cid:durableId="1114788385">
    <w:abstractNumId w:val="6"/>
  </w:num>
  <w:num w:numId="20" w16cid:durableId="8147614">
    <w:abstractNumId w:val="18"/>
  </w:num>
  <w:num w:numId="21" w16cid:durableId="665548447">
    <w:abstractNumId w:val="16"/>
  </w:num>
  <w:num w:numId="22" w16cid:durableId="1780757359">
    <w:abstractNumId w:val="31"/>
  </w:num>
  <w:num w:numId="23" w16cid:durableId="1330408278">
    <w:abstractNumId w:val="15"/>
  </w:num>
  <w:num w:numId="24" w16cid:durableId="228737672">
    <w:abstractNumId w:val="11"/>
  </w:num>
  <w:num w:numId="25" w16cid:durableId="753671636">
    <w:abstractNumId w:val="29"/>
  </w:num>
  <w:num w:numId="26" w16cid:durableId="2009744571">
    <w:abstractNumId w:val="20"/>
  </w:num>
  <w:num w:numId="27" w16cid:durableId="959871762">
    <w:abstractNumId w:val="12"/>
  </w:num>
  <w:num w:numId="28" w16cid:durableId="2000226044">
    <w:abstractNumId w:val="19"/>
  </w:num>
  <w:num w:numId="29" w16cid:durableId="1789929001">
    <w:abstractNumId w:val="14"/>
  </w:num>
  <w:num w:numId="30" w16cid:durableId="782916489">
    <w:abstractNumId w:val="26"/>
  </w:num>
  <w:num w:numId="31" w16cid:durableId="1176192319">
    <w:abstractNumId w:val="10"/>
  </w:num>
  <w:num w:numId="32" w16cid:durableId="490216983">
    <w:abstractNumId w:val="8"/>
  </w:num>
  <w:num w:numId="33" w16cid:durableId="1243219571">
    <w:abstractNumId w:val="7"/>
  </w:num>
  <w:num w:numId="34" w16cid:durableId="1085958770">
    <w:abstractNumId w:val="5"/>
  </w:num>
  <w:num w:numId="35" w16cid:durableId="256599560">
    <w:abstractNumId w:val="0"/>
  </w:num>
  <w:num w:numId="36" w16cid:durableId="427970260">
    <w:abstractNumId w:val="0"/>
  </w:num>
  <w:num w:numId="37" w16cid:durableId="522716766">
    <w:abstractNumId w:val="0"/>
  </w:num>
  <w:num w:numId="38" w16cid:durableId="1764913244">
    <w:abstractNumId w:val="30"/>
  </w:num>
  <w:num w:numId="39" w16cid:durableId="1787045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004ED4"/>
    <w:rsid w:val="00013AE7"/>
    <w:rsid w:val="00014F64"/>
    <w:rsid w:val="00016EFB"/>
    <w:rsid w:val="000367EC"/>
    <w:rsid w:val="0007022F"/>
    <w:rsid w:val="00070698"/>
    <w:rsid w:val="00087730"/>
    <w:rsid w:val="000C4474"/>
    <w:rsid w:val="000D08C1"/>
    <w:rsid w:val="00107693"/>
    <w:rsid w:val="00117DE2"/>
    <w:rsid w:val="00123607"/>
    <w:rsid w:val="0014112A"/>
    <w:rsid w:val="0016748F"/>
    <w:rsid w:val="00183133"/>
    <w:rsid w:val="001916A2"/>
    <w:rsid w:val="00195505"/>
    <w:rsid w:val="001B0F00"/>
    <w:rsid w:val="001B153B"/>
    <w:rsid w:val="001B29A9"/>
    <w:rsid w:val="001B74E8"/>
    <w:rsid w:val="001C7C68"/>
    <w:rsid w:val="001D0A29"/>
    <w:rsid w:val="001D1375"/>
    <w:rsid w:val="001F5002"/>
    <w:rsid w:val="0020341C"/>
    <w:rsid w:val="00250CFA"/>
    <w:rsid w:val="00260BBF"/>
    <w:rsid w:val="0026703F"/>
    <w:rsid w:val="00287B23"/>
    <w:rsid w:val="00290D72"/>
    <w:rsid w:val="0029475F"/>
    <w:rsid w:val="00296EF6"/>
    <w:rsid w:val="002A1D2D"/>
    <w:rsid w:val="002C296D"/>
    <w:rsid w:val="002D4A71"/>
    <w:rsid w:val="002D4B91"/>
    <w:rsid w:val="002E57A9"/>
    <w:rsid w:val="002E5C5B"/>
    <w:rsid w:val="002F018A"/>
    <w:rsid w:val="002F62FD"/>
    <w:rsid w:val="0031421C"/>
    <w:rsid w:val="00317682"/>
    <w:rsid w:val="0032035A"/>
    <w:rsid w:val="00330F17"/>
    <w:rsid w:val="00343981"/>
    <w:rsid w:val="00353EA2"/>
    <w:rsid w:val="00355C92"/>
    <w:rsid w:val="00357451"/>
    <w:rsid w:val="00365AE4"/>
    <w:rsid w:val="003A0DDB"/>
    <w:rsid w:val="003A3487"/>
    <w:rsid w:val="003C0375"/>
    <w:rsid w:val="003D4CBB"/>
    <w:rsid w:val="003E3DC6"/>
    <w:rsid w:val="00401335"/>
    <w:rsid w:val="00407363"/>
    <w:rsid w:val="00407AD5"/>
    <w:rsid w:val="00414CE1"/>
    <w:rsid w:val="00420A22"/>
    <w:rsid w:val="0044131D"/>
    <w:rsid w:val="004617C3"/>
    <w:rsid w:val="004B0510"/>
    <w:rsid w:val="004E1190"/>
    <w:rsid w:val="004E1508"/>
    <w:rsid w:val="004E6F53"/>
    <w:rsid w:val="00504228"/>
    <w:rsid w:val="0051253C"/>
    <w:rsid w:val="005162C4"/>
    <w:rsid w:val="00532D05"/>
    <w:rsid w:val="00536556"/>
    <w:rsid w:val="005504C6"/>
    <w:rsid w:val="005616C5"/>
    <w:rsid w:val="00563415"/>
    <w:rsid w:val="00570789"/>
    <w:rsid w:val="005774C6"/>
    <w:rsid w:val="00584CDE"/>
    <w:rsid w:val="00594DE6"/>
    <w:rsid w:val="005D6550"/>
    <w:rsid w:val="005E2070"/>
    <w:rsid w:val="0060282E"/>
    <w:rsid w:val="006057C4"/>
    <w:rsid w:val="006416F1"/>
    <w:rsid w:val="006957A6"/>
    <w:rsid w:val="00695D5F"/>
    <w:rsid w:val="006A7BE2"/>
    <w:rsid w:val="006B0931"/>
    <w:rsid w:val="006B669E"/>
    <w:rsid w:val="006D2816"/>
    <w:rsid w:val="006E4131"/>
    <w:rsid w:val="006F3A6C"/>
    <w:rsid w:val="006F40F6"/>
    <w:rsid w:val="006F527D"/>
    <w:rsid w:val="00701ACF"/>
    <w:rsid w:val="00701B5E"/>
    <w:rsid w:val="00725712"/>
    <w:rsid w:val="007263E0"/>
    <w:rsid w:val="00761838"/>
    <w:rsid w:val="007810F0"/>
    <w:rsid w:val="00781EBD"/>
    <w:rsid w:val="00793B3B"/>
    <w:rsid w:val="00795733"/>
    <w:rsid w:val="007C67C1"/>
    <w:rsid w:val="007D3DA8"/>
    <w:rsid w:val="007D4139"/>
    <w:rsid w:val="007D7E3D"/>
    <w:rsid w:val="007E5A73"/>
    <w:rsid w:val="007E63C4"/>
    <w:rsid w:val="007F5A39"/>
    <w:rsid w:val="00801D11"/>
    <w:rsid w:val="0080302F"/>
    <w:rsid w:val="00835FA2"/>
    <w:rsid w:val="0083698A"/>
    <w:rsid w:val="00860B39"/>
    <w:rsid w:val="00862C21"/>
    <w:rsid w:val="008726F7"/>
    <w:rsid w:val="00877667"/>
    <w:rsid w:val="00883717"/>
    <w:rsid w:val="00895C10"/>
    <w:rsid w:val="008A45C6"/>
    <w:rsid w:val="008A51C1"/>
    <w:rsid w:val="008A68B3"/>
    <w:rsid w:val="008C04A9"/>
    <w:rsid w:val="008C1C69"/>
    <w:rsid w:val="008C61DC"/>
    <w:rsid w:val="008C72CB"/>
    <w:rsid w:val="008F547B"/>
    <w:rsid w:val="008F7BEA"/>
    <w:rsid w:val="00902737"/>
    <w:rsid w:val="0090785D"/>
    <w:rsid w:val="00912B23"/>
    <w:rsid w:val="009336E1"/>
    <w:rsid w:val="00962E78"/>
    <w:rsid w:val="00970746"/>
    <w:rsid w:val="00984B9D"/>
    <w:rsid w:val="00984FAB"/>
    <w:rsid w:val="00985033"/>
    <w:rsid w:val="009B72F9"/>
    <w:rsid w:val="009C0235"/>
    <w:rsid w:val="009F2C2C"/>
    <w:rsid w:val="00A03DA0"/>
    <w:rsid w:val="00A13AF1"/>
    <w:rsid w:val="00A20ABA"/>
    <w:rsid w:val="00A21EEB"/>
    <w:rsid w:val="00A27E3F"/>
    <w:rsid w:val="00A36DFE"/>
    <w:rsid w:val="00A57EDE"/>
    <w:rsid w:val="00A61F6E"/>
    <w:rsid w:val="00AB36FD"/>
    <w:rsid w:val="00AB6858"/>
    <w:rsid w:val="00AF2EF9"/>
    <w:rsid w:val="00AF681B"/>
    <w:rsid w:val="00B00FBF"/>
    <w:rsid w:val="00B4459B"/>
    <w:rsid w:val="00B53873"/>
    <w:rsid w:val="00B54A48"/>
    <w:rsid w:val="00B72F1C"/>
    <w:rsid w:val="00B76C4C"/>
    <w:rsid w:val="00BA5615"/>
    <w:rsid w:val="00BC5583"/>
    <w:rsid w:val="00BD12E6"/>
    <w:rsid w:val="00BD1DBB"/>
    <w:rsid w:val="00BD2B76"/>
    <w:rsid w:val="00C007E9"/>
    <w:rsid w:val="00C06EEA"/>
    <w:rsid w:val="00C11E28"/>
    <w:rsid w:val="00C31BA8"/>
    <w:rsid w:val="00C3475D"/>
    <w:rsid w:val="00C357FA"/>
    <w:rsid w:val="00C5193A"/>
    <w:rsid w:val="00C955E2"/>
    <w:rsid w:val="00CC4361"/>
    <w:rsid w:val="00CC5DCF"/>
    <w:rsid w:val="00CC62CC"/>
    <w:rsid w:val="00CD0A49"/>
    <w:rsid w:val="00CE3464"/>
    <w:rsid w:val="00CF2776"/>
    <w:rsid w:val="00D320B0"/>
    <w:rsid w:val="00D559A1"/>
    <w:rsid w:val="00D82525"/>
    <w:rsid w:val="00D927CB"/>
    <w:rsid w:val="00DA3FA0"/>
    <w:rsid w:val="00DA6D40"/>
    <w:rsid w:val="00DB20E0"/>
    <w:rsid w:val="00DC0A85"/>
    <w:rsid w:val="00DC1A08"/>
    <w:rsid w:val="00E10994"/>
    <w:rsid w:val="00E13EBC"/>
    <w:rsid w:val="00E47A42"/>
    <w:rsid w:val="00E675F9"/>
    <w:rsid w:val="00E716A1"/>
    <w:rsid w:val="00E85EAB"/>
    <w:rsid w:val="00EC07A2"/>
    <w:rsid w:val="00ED0B17"/>
    <w:rsid w:val="00ED5A30"/>
    <w:rsid w:val="00F31D2A"/>
    <w:rsid w:val="00F37279"/>
    <w:rsid w:val="00F72614"/>
    <w:rsid w:val="00F8258F"/>
    <w:rsid w:val="00FB39B8"/>
    <w:rsid w:val="00FB741F"/>
    <w:rsid w:val="00FD0262"/>
    <w:rsid w:val="00FE2F79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01314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0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basedOn w:val="a0"/>
    <w:link w:val="a9"/>
    <w:rsid w:val="00DC1A08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166</TotalTime>
  <Pages>7</Pages>
  <Words>447</Words>
  <Characters>2553</Characters>
  <Application>Microsoft Office Word</Application>
  <DocSecurity>0</DocSecurity>
  <Lines>21</Lines>
  <Paragraphs>5</Paragraphs>
  <ScaleCrop>false</ScaleCrop>
  <Company>&lt;公司名称&gt;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Kaiyue Zhao</cp:lastModifiedBy>
  <cp:revision>193</cp:revision>
  <dcterms:created xsi:type="dcterms:W3CDTF">2021-06-02T23:30:00Z</dcterms:created>
  <dcterms:modified xsi:type="dcterms:W3CDTF">2024-06-24T12:18:00Z</dcterms:modified>
</cp:coreProperties>
</file>